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5B56" w:rsidRPr="008F0AD8" w:rsidRDefault="00975B56" w:rsidP="00D21FD1">
      <w:pPr>
        <w:spacing w:after="240" w:line="240" w:lineRule="auto"/>
        <w:rPr>
          <w:rFonts w:ascii="Franklin Gothic Medium" w:hAnsi="Franklin Gothic Medium" w:cs="Arial"/>
          <w:bCs/>
          <w:sz w:val="36"/>
          <w:szCs w:val="36"/>
          <w:lang w:val="es-419"/>
        </w:rPr>
      </w:pPr>
      <w:r w:rsidRPr="00A41D0D">
        <w:rPr>
          <w:rFonts w:ascii="Franklin Gothic Medium" w:hAnsi="Franklin Gothic Medium" w:cs="Arial"/>
          <w:bCs/>
          <w:noProof/>
          <w:sz w:val="36"/>
          <w:szCs w:val="36"/>
          <w:lang w:val="es-419"/>
        </w:rPr>
        <w:t>DESARROLLO DE APLICACIONES ANALITICAS</w:t>
      </w:r>
    </w:p>
    <w:p w:rsidR="00975B56" w:rsidRPr="00BB180D" w:rsidRDefault="00975B56" w:rsidP="00D21FD1">
      <w:pPr>
        <w:pStyle w:val="SeccinTitulo"/>
      </w:pPr>
      <w:r w:rsidRPr="00BB180D">
        <w:t>Datos generales:</w:t>
      </w:r>
    </w:p>
    <w:p w:rsidR="00975B56" w:rsidRPr="00C85CE4" w:rsidRDefault="00975B56" w:rsidP="00CA4AAF">
      <w:pPr>
        <w:pStyle w:val="DatosGenTexto"/>
        <w:tabs>
          <w:tab w:val="clear" w:pos="3969"/>
          <w:tab w:val="left" w:pos="3686"/>
        </w:tabs>
        <w:spacing w:after="80" w:line="260" w:lineRule="exact"/>
        <w:rPr>
          <w:lang w:val="es-419"/>
        </w:rPr>
      </w:pPr>
      <w:r w:rsidRPr="00BB180D">
        <w:t>Nombre de la unidad didáctica</w:t>
      </w:r>
      <w:r w:rsidRPr="00BB180D">
        <w:tab/>
        <w:t>:</w:t>
      </w:r>
      <w:r w:rsidRPr="00BB180D">
        <w:tab/>
      </w:r>
      <w:r w:rsidRPr="00A41D0D">
        <w:rPr>
          <w:noProof/>
          <w:lang w:val="es-419"/>
        </w:rPr>
        <w:t>Desarrollo de Aplicaciones Analiticas</w:t>
      </w:r>
    </w:p>
    <w:p w:rsidR="00975B56" w:rsidRPr="00C85CE4" w:rsidRDefault="00975B56" w:rsidP="008F1B14">
      <w:pPr>
        <w:pStyle w:val="DatosGenTexto"/>
        <w:tabs>
          <w:tab w:val="clear" w:pos="3969"/>
          <w:tab w:val="left" w:pos="3686"/>
        </w:tabs>
        <w:spacing w:after="80" w:line="260" w:lineRule="exact"/>
        <w:rPr>
          <w:lang w:val="es-419"/>
        </w:rPr>
      </w:pPr>
      <w:r w:rsidRPr="00BB180D">
        <w:t>Código de la unidad didáctica</w:t>
      </w:r>
      <w:r w:rsidRPr="00BB180D">
        <w:tab/>
        <w:t>:</w:t>
      </w:r>
      <w:r w:rsidRPr="00BB180D">
        <w:tab/>
      </w:r>
      <w:r w:rsidRPr="00A41D0D">
        <w:rPr>
          <w:noProof/>
        </w:rPr>
        <w:t>30294</w:t>
      </w:r>
    </w:p>
    <w:p w:rsidR="00975B56" w:rsidRPr="00C85CE4" w:rsidRDefault="00975B56" w:rsidP="008F1B14">
      <w:pPr>
        <w:pStyle w:val="DatosGenTexto"/>
        <w:tabs>
          <w:tab w:val="clear" w:pos="3969"/>
          <w:tab w:val="left" w:pos="3686"/>
        </w:tabs>
        <w:spacing w:after="80" w:line="260" w:lineRule="exact"/>
        <w:rPr>
          <w:lang w:val="es-419"/>
        </w:rPr>
      </w:pPr>
      <w:r w:rsidRPr="00BB180D">
        <w:t>Cr</w:t>
      </w:r>
      <w:r w:rsidRPr="00BB180D">
        <w:rPr>
          <w:rFonts w:eastAsia="Calibri"/>
        </w:rPr>
        <w:t>éditos</w:t>
      </w:r>
      <w:r w:rsidRPr="00BB180D">
        <w:tab/>
        <w:t>:</w:t>
      </w:r>
      <w:r w:rsidRPr="00BB180D">
        <w:tab/>
      </w:r>
      <w:r w:rsidRPr="00A41D0D">
        <w:rPr>
          <w:noProof/>
          <w:lang w:val="es-419"/>
        </w:rPr>
        <w:t>3</w:t>
      </w:r>
    </w:p>
    <w:p w:rsidR="00975B56" w:rsidRPr="00C85CE4" w:rsidRDefault="00975B56" w:rsidP="008F1B14">
      <w:pPr>
        <w:pStyle w:val="DatosGenTexto"/>
        <w:tabs>
          <w:tab w:val="clear" w:pos="3969"/>
          <w:tab w:val="left" w:pos="3686"/>
        </w:tabs>
        <w:spacing w:after="80" w:line="260" w:lineRule="exact"/>
        <w:ind w:left="3828" w:hanging="3544"/>
        <w:rPr>
          <w:lang w:val="es-419"/>
        </w:rPr>
      </w:pPr>
      <w:r w:rsidRPr="00BB180D">
        <w:t>Requisitos</w:t>
      </w:r>
      <w:r w:rsidRPr="00BB180D">
        <w:tab/>
        <w:t xml:space="preserve">: </w:t>
      </w:r>
      <w:r w:rsidRPr="00BB180D">
        <w:tab/>
      </w:r>
      <w:r w:rsidR="0047165A" w:rsidRPr="0047165A">
        <w:t>Introducción a la Programación</w:t>
      </w:r>
    </w:p>
    <w:p w:rsidR="00975B56" w:rsidRPr="00BB180D" w:rsidRDefault="00975B56" w:rsidP="008F1B14">
      <w:pPr>
        <w:pStyle w:val="DatosGenTexto"/>
        <w:tabs>
          <w:tab w:val="clear" w:pos="3969"/>
          <w:tab w:val="left" w:pos="3686"/>
        </w:tabs>
        <w:spacing w:after="80" w:line="260" w:lineRule="exact"/>
      </w:pPr>
      <w:r w:rsidRPr="00BB180D">
        <w:t>Total de horas semestrales</w:t>
      </w:r>
      <w:r w:rsidRPr="00BB180D">
        <w:tab/>
        <w:t>:</w:t>
      </w:r>
      <w:r w:rsidRPr="00BB180D">
        <w:tab/>
      </w:r>
      <w:r w:rsidRPr="00A41D0D">
        <w:rPr>
          <w:noProof/>
          <w:lang w:val="es-419"/>
        </w:rPr>
        <w:t>42 horas</w:t>
      </w:r>
    </w:p>
    <w:p w:rsidR="00975B56" w:rsidRPr="00BB180D" w:rsidRDefault="00975B56" w:rsidP="008F1B14">
      <w:pPr>
        <w:pStyle w:val="DatosGenTexto"/>
        <w:tabs>
          <w:tab w:val="clear" w:pos="3969"/>
          <w:tab w:val="left" w:pos="3686"/>
        </w:tabs>
        <w:spacing w:after="80" w:line="260" w:lineRule="exact"/>
      </w:pPr>
      <w:r w:rsidRPr="00BB180D">
        <w:t>Total de horas por semana</w:t>
      </w:r>
      <w:r w:rsidRPr="00BB180D">
        <w:tab/>
        <w:t>:</w:t>
      </w:r>
      <w:r w:rsidRPr="00BB180D">
        <w:tab/>
      </w:r>
      <w:r w:rsidRPr="00A41D0D">
        <w:rPr>
          <w:noProof/>
        </w:rPr>
        <w:t>03 horas</w:t>
      </w:r>
    </w:p>
    <w:p w:rsidR="00975B56" w:rsidRPr="00BB180D" w:rsidRDefault="00975B56" w:rsidP="008F1B14">
      <w:pPr>
        <w:pStyle w:val="DatosGenTexto"/>
        <w:tabs>
          <w:tab w:val="clear" w:pos="3969"/>
          <w:tab w:val="left" w:pos="3686"/>
        </w:tabs>
        <w:spacing w:after="80" w:line="260" w:lineRule="exact"/>
      </w:pPr>
      <w:r w:rsidRPr="00BB180D">
        <w:t>Semestre acad</w:t>
      </w:r>
      <w:r w:rsidRPr="00BB180D">
        <w:rPr>
          <w:rFonts w:eastAsia="Calibri"/>
        </w:rPr>
        <w:t>émico</w:t>
      </w:r>
      <w:r w:rsidRPr="00BB180D">
        <w:tab/>
        <w:t>:</w:t>
      </w:r>
      <w:r w:rsidRPr="00BB180D">
        <w:tab/>
        <w:t>2017-2</w:t>
      </w:r>
    </w:p>
    <w:p w:rsidR="00975B56" w:rsidRPr="00BB180D" w:rsidRDefault="00975B56" w:rsidP="008F1B14">
      <w:pPr>
        <w:pStyle w:val="DatosGenTexto"/>
        <w:tabs>
          <w:tab w:val="clear" w:pos="3969"/>
          <w:tab w:val="left" w:pos="3686"/>
        </w:tabs>
        <w:spacing w:after="80" w:line="260" w:lineRule="exact"/>
      </w:pPr>
      <w:r w:rsidRPr="00BB180D">
        <w:t>R</w:t>
      </w:r>
      <w:r>
        <w:t>esponsable académico (RAC)</w:t>
      </w:r>
      <w:r>
        <w:br/>
      </w:r>
      <w:r w:rsidRPr="00BB180D">
        <w:t>de la unidad did</w:t>
      </w:r>
      <w:r w:rsidRPr="00BB180D">
        <w:rPr>
          <w:rFonts w:eastAsia="Calibri"/>
        </w:rPr>
        <w:t>áctica</w:t>
      </w:r>
      <w:r w:rsidRPr="00BB180D">
        <w:tab/>
        <w:t>:</w:t>
      </w:r>
      <w:r w:rsidRPr="00BB180D">
        <w:tab/>
      </w:r>
      <w:r>
        <w:rPr>
          <w:lang w:val="es-419"/>
        </w:rPr>
        <w:t>Daniel Cespedes Merino</w:t>
      </w:r>
      <w:r w:rsidRPr="00BB180D">
        <w:t xml:space="preserve"> (</w:t>
      </w:r>
      <w:r>
        <w:t>dcespedes</w:t>
      </w:r>
      <w:r w:rsidRPr="00BB180D">
        <w:t>@isil.pe)</w:t>
      </w:r>
    </w:p>
    <w:p w:rsidR="00975B56" w:rsidRPr="00BB180D" w:rsidRDefault="00975B56" w:rsidP="00D21FD1">
      <w:pPr>
        <w:pStyle w:val="SeccinTitulo"/>
      </w:pPr>
      <w:r w:rsidRPr="00BB180D">
        <w:t>Sumilla:</w:t>
      </w:r>
    </w:p>
    <w:p w:rsidR="0047165A" w:rsidRDefault="0047165A" w:rsidP="0047165A">
      <w:pPr>
        <w:pStyle w:val="CuerpoTexto"/>
      </w:pPr>
      <w:r>
        <w:t xml:space="preserve">La unidad didáctica de Desarrollo de Aplicaciones Analíticas es de naturaleza documental interpretativa y tiene como propósito introducir a los alumnos a la programación de Python orientada al análisis de datos y al desarrollo de modelos de Machine </w:t>
      </w:r>
      <w:proofErr w:type="spellStart"/>
      <w:r>
        <w:t>Learning</w:t>
      </w:r>
      <w:proofErr w:type="spellEnd"/>
      <w:r>
        <w:t>.</w:t>
      </w:r>
    </w:p>
    <w:p w:rsidR="00975B56" w:rsidRPr="00C85CE4" w:rsidRDefault="0047165A" w:rsidP="0047165A">
      <w:pPr>
        <w:pStyle w:val="CuerpoTexto"/>
      </w:pPr>
      <w:r>
        <w:t xml:space="preserve">Las unidades de aprendizaje están referidas a: Python Básico, Exploración de Datos y Visualización, Introducción a Machine </w:t>
      </w:r>
      <w:proofErr w:type="spellStart"/>
      <w:r>
        <w:t>Learning</w:t>
      </w:r>
      <w:proofErr w:type="spellEnd"/>
      <w:r>
        <w:t xml:space="preserve"> con Python y finalmente al desarrollo de un </w:t>
      </w:r>
      <w:proofErr w:type="spellStart"/>
      <w:r>
        <w:t>Capstone</w:t>
      </w:r>
      <w:proofErr w:type="spellEnd"/>
      <w:r>
        <w:t xml:space="preserve"> Project</w:t>
      </w:r>
      <w:r w:rsidR="00975B56" w:rsidRPr="00C85CE4">
        <w:t>.</w:t>
      </w:r>
    </w:p>
    <w:p w:rsidR="00975B56" w:rsidRPr="00D21FD1" w:rsidRDefault="00975B56" w:rsidP="00D21FD1">
      <w:pPr>
        <w:pStyle w:val="SeccinTitulo"/>
      </w:pPr>
      <w:r w:rsidRPr="00D21FD1">
        <w:t>Sistema de competencias</w:t>
      </w:r>
    </w:p>
    <w:p w:rsidR="00975B56" w:rsidRPr="00BB180D" w:rsidRDefault="00975B56" w:rsidP="00245048">
      <w:pPr>
        <w:pStyle w:val="SeccinTitulo2"/>
      </w:pPr>
      <w:r w:rsidRPr="00BB180D">
        <w:t>Competencia espec</w:t>
      </w:r>
      <w:r w:rsidRPr="00BB180D">
        <w:rPr>
          <w:rFonts w:eastAsia="Calibri"/>
        </w:rPr>
        <w:t>ífica</w:t>
      </w:r>
      <w:r w:rsidRPr="00BB180D">
        <w:t xml:space="preserve"> </w:t>
      </w:r>
      <w:r w:rsidRPr="00BB180D">
        <w:rPr>
          <w:rFonts w:eastAsia="Calibri"/>
        </w:rPr>
        <w:t>de</w:t>
      </w:r>
      <w:r w:rsidRPr="00BB180D">
        <w:t xml:space="preserve"> </w:t>
      </w:r>
      <w:r w:rsidRPr="00BB180D">
        <w:rPr>
          <w:rFonts w:eastAsia="Calibri"/>
        </w:rPr>
        <w:t>la</w:t>
      </w:r>
      <w:r w:rsidRPr="00BB180D">
        <w:t xml:space="preserve"> </w:t>
      </w:r>
      <w:r w:rsidRPr="00BB180D">
        <w:rPr>
          <w:rFonts w:eastAsia="Calibri"/>
        </w:rPr>
        <w:t>unidad</w:t>
      </w:r>
      <w:r w:rsidRPr="00BB180D">
        <w:t xml:space="preserve"> </w:t>
      </w:r>
      <w:r w:rsidRPr="00BB180D">
        <w:rPr>
          <w:rFonts w:eastAsia="Calibri"/>
        </w:rPr>
        <w:t>didáctica</w:t>
      </w:r>
      <w:r w:rsidRPr="00BB180D">
        <w:t xml:space="preserve"> </w:t>
      </w:r>
    </w:p>
    <w:p w:rsidR="00975B56" w:rsidRDefault="0047165A" w:rsidP="00D21FD1">
      <w:pPr>
        <w:pStyle w:val="CuerpoTexto2"/>
      </w:pPr>
      <w:r w:rsidRPr="0047165A">
        <w:t xml:space="preserve">El estudiante desarrolla habilidades lógicas y creativas que le permitirán explorar información y construir modelos de machine </w:t>
      </w:r>
      <w:proofErr w:type="spellStart"/>
      <w:r w:rsidRPr="0047165A">
        <w:t>learning</w:t>
      </w:r>
      <w:proofErr w:type="spellEnd"/>
      <w:r w:rsidRPr="0047165A">
        <w:t xml:space="preserve"> mediante el uso del lenguaje de programación Python</w:t>
      </w:r>
      <w:r w:rsidR="00975B56" w:rsidRPr="00BB180D">
        <w:t>.</w:t>
      </w:r>
    </w:p>
    <w:p w:rsidR="00975B56" w:rsidRDefault="00975B56">
      <w:pPr>
        <w:rPr>
          <w:rFonts w:ascii="Trebuchet MS" w:eastAsia="Arial Unicode MS" w:hAnsi="Trebuchet MS" w:cs="Arial"/>
          <w:sz w:val="20"/>
          <w:szCs w:val="20"/>
          <w:lang w:val="es-ES_tradnl"/>
        </w:rPr>
      </w:pPr>
      <w:r>
        <w:br w:type="page"/>
      </w:r>
    </w:p>
    <w:p w:rsidR="00975B56" w:rsidRPr="00BB180D" w:rsidRDefault="00975B56" w:rsidP="00D21FD1">
      <w:pPr>
        <w:pStyle w:val="SeccinTitulo"/>
      </w:pPr>
      <w:r w:rsidRPr="00BB180D">
        <w:lastRenderedPageBreak/>
        <w:t>Programación de contenidos</w:t>
      </w:r>
    </w:p>
    <w:p w:rsidR="00975B56" w:rsidRPr="00AA7FCA" w:rsidRDefault="00975B56" w:rsidP="005C4792">
      <w:pPr>
        <w:pStyle w:val="Unidad0titulo"/>
        <w:rPr>
          <w:lang w:val="es-419"/>
        </w:rPr>
      </w:pPr>
      <w:r w:rsidRPr="005C4792">
        <w:t>Primera unidad</w:t>
      </w:r>
      <w:r w:rsidRPr="005C4792">
        <w:tab/>
        <w:t>:</w:t>
      </w:r>
      <w:r w:rsidRPr="005C4792">
        <w:tab/>
      </w:r>
      <w:r w:rsidR="00697FF9" w:rsidRPr="00697FF9">
        <w:rPr>
          <w:lang w:val="es-419"/>
        </w:rPr>
        <w:t>Python Básico</w:t>
      </w:r>
    </w:p>
    <w:p w:rsidR="00975B56" w:rsidRPr="00BB180D" w:rsidRDefault="00975B56" w:rsidP="005C4792">
      <w:pPr>
        <w:pStyle w:val="Unidad1duracin"/>
      </w:pPr>
      <w:r w:rsidRPr="00BB180D">
        <w:t>Duración</w:t>
      </w:r>
      <w:r w:rsidRPr="00BB180D">
        <w:tab/>
        <w:t>:</w:t>
      </w:r>
      <w:r w:rsidRPr="00BB180D">
        <w:tab/>
      </w:r>
      <w:r>
        <w:rPr>
          <w:lang w:val="es-419"/>
        </w:rPr>
        <w:t>3</w:t>
      </w:r>
      <w:r w:rsidRPr="00BB180D">
        <w:t xml:space="preserve"> Semanas</w:t>
      </w:r>
    </w:p>
    <w:tbl>
      <w:tblPr>
        <w:tblStyle w:val="Tablaconcuadrcula"/>
        <w:tblW w:w="9356" w:type="dxa"/>
        <w:tblInd w:w="-289" w:type="dxa"/>
        <w:tblLook w:val="04A0" w:firstRow="1" w:lastRow="0" w:firstColumn="1" w:lastColumn="0" w:noHBand="0" w:noVBand="1"/>
      </w:tblPr>
      <w:tblGrid>
        <w:gridCol w:w="1985"/>
        <w:gridCol w:w="2410"/>
        <w:gridCol w:w="2480"/>
        <w:gridCol w:w="2481"/>
      </w:tblGrid>
      <w:tr w:rsidR="00975B56" w:rsidRPr="00BB180D" w:rsidTr="00465495">
        <w:trPr>
          <w:trHeight w:val="397"/>
        </w:trPr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vAlign w:val="center"/>
            <w:hideMark/>
          </w:tcPr>
          <w:p w:rsidR="00975B56" w:rsidRPr="00BB180D" w:rsidRDefault="00975B56" w:rsidP="00D40DCA">
            <w:pPr>
              <w:jc w:val="center"/>
              <w:rPr>
                <w:rFonts w:ascii="Franklin Gothic Medium Cond" w:hAnsi="Franklin Gothic Medium Cond" w:cs="Arial"/>
                <w:color w:val="FFFFFF" w:themeColor="background1"/>
              </w:rPr>
            </w:pPr>
            <w:r w:rsidRPr="00BB180D">
              <w:rPr>
                <w:rFonts w:ascii="Franklin Gothic Medium Cond" w:hAnsi="Franklin Gothic Medium Cond" w:cs="Arial"/>
                <w:color w:val="FFFFFF" w:themeColor="background1"/>
              </w:rPr>
              <w:t>INDICADOR DE LOGRO</w:t>
            </w:r>
          </w:p>
        </w:tc>
        <w:tc>
          <w:tcPr>
            <w:tcW w:w="48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vAlign w:val="center"/>
            <w:hideMark/>
          </w:tcPr>
          <w:p w:rsidR="00975B56" w:rsidRPr="00BB180D" w:rsidRDefault="00975B56" w:rsidP="00D40DCA">
            <w:pPr>
              <w:jc w:val="center"/>
              <w:rPr>
                <w:rFonts w:ascii="Franklin Gothic Medium Cond" w:hAnsi="Franklin Gothic Medium Cond" w:cs="Arial"/>
                <w:color w:val="FFFFFF" w:themeColor="background1"/>
              </w:rPr>
            </w:pPr>
            <w:r w:rsidRPr="00BB180D">
              <w:rPr>
                <w:rFonts w:ascii="Franklin Gothic Medium Cond" w:hAnsi="Franklin Gothic Medium Cond" w:cs="Arial"/>
                <w:color w:val="FFFFFF" w:themeColor="background1"/>
              </w:rPr>
              <w:t>CONTENIDO</w:t>
            </w:r>
          </w:p>
        </w:tc>
        <w:tc>
          <w:tcPr>
            <w:tcW w:w="248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vAlign w:val="center"/>
            <w:hideMark/>
          </w:tcPr>
          <w:p w:rsidR="00975B56" w:rsidRPr="00BB180D" w:rsidRDefault="00975B56" w:rsidP="00D40DCA">
            <w:pPr>
              <w:jc w:val="center"/>
              <w:rPr>
                <w:rFonts w:ascii="Franklin Gothic Medium Cond" w:hAnsi="Franklin Gothic Medium Cond" w:cs="Arial"/>
                <w:color w:val="FFFFFF" w:themeColor="background1"/>
              </w:rPr>
            </w:pPr>
            <w:r w:rsidRPr="00BB180D">
              <w:rPr>
                <w:rFonts w:ascii="Franklin Gothic Medium Cond" w:hAnsi="Franklin Gothic Medium Cond" w:cs="Arial"/>
                <w:color w:val="FFFFFF" w:themeColor="background1"/>
              </w:rPr>
              <w:t>ACTITUD</w:t>
            </w:r>
          </w:p>
        </w:tc>
      </w:tr>
      <w:tr w:rsidR="00975B56" w:rsidRPr="00BB180D" w:rsidTr="00465495">
        <w:trPr>
          <w:trHeight w:val="397"/>
        </w:trPr>
        <w:tc>
          <w:tcPr>
            <w:tcW w:w="19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vAlign w:val="center"/>
            <w:hideMark/>
          </w:tcPr>
          <w:p w:rsidR="00975B56" w:rsidRPr="00BB180D" w:rsidRDefault="00975B56" w:rsidP="00D40DCA">
            <w:pPr>
              <w:jc w:val="center"/>
              <w:rPr>
                <w:rFonts w:ascii="Franklin Gothic Medium Cond" w:hAnsi="Franklin Gothic Medium Cond" w:cs="Arial"/>
                <w:color w:val="FFFFFF" w:themeColor="background1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vAlign w:val="center"/>
          </w:tcPr>
          <w:p w:rsidR="00975B56" w:rsidRPr="00BB180D" w:rsidRDefault="00975B56" w:rsidP="00D40DCA">
            <w:pPr>
              <w:jc w:val="center"/>
              <w:rPr>
                <w:rFonts w:ascii="Franklin Gothic Medium Cond" w:hAnsi="Franklin Gothic Medium Cond" w:cs="Arial"/>
                <w:color w:val="FFFFFF" w:themeColor="background1"/>
              </w:rPr>
            </w:pPr>
            <w:r w:rsidRPr="00BB180D">
              <w:rPr>
                <w:rFonts w:ascii="Franklin Gothic Medium Cond" w:hAnsi="Franklin Gothic Medium Cond" w:cs="Arial"/>
                <w:color w:val="FFFFFF" w:themeColor="background1"/>
              </w:rPr>
              <w:t>CONCEPTUAL</w:t>
            </w: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vAlign w:val="center"/>
            <w:hideMark/>
          </w:tcPr>
          <w:p w:rsidR="00975B56" w:rsidRPr="00BB180D" w:rsidRDefault="00975B56" w:rsidP="00D40DCA">
            <w:pPr>
              <w:jc w:val="center"/>
              <w:rPr>
                <w:rFonts w:ascii="Franklin Gothic Medium Cond" w:hAnsi="Franklin Gothic Medium Cond" w:cs="Arial"/>
                <w:color w:val="FFFFFF" w:themeColor="background1"/>
              </w:rPr>
            </w:pPr>
            <w:r w:rsidRPr="00BB180D">
              <w:rPr>
                <w:rFonts w:ascii="Franklin Gothic Medium Cond" w:hAnsi="Franklin Gothic Medium Cond" w:cs="Arial"/>
                <w:color w:val="FFFFFF" w:themeColor="background1"/>
              </w:rPr>
              <w:t>PROCEDIMENTAL</w:t>
            </w:r>
          </w:p>
        </w:tc>
        <w:tc>
          <w:tcPr>
            <w:tcW w:w="248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vAlign w:val="center"/>
            <w:hideMark/>
          </w:tcPr>
          <w:p w:rsidR="00975B56" w:rsidRPr="00BB180D" w:rsidRDefault="00975B56" w:rsidP="00D40DCA">
            <w:pPr>
              <w:jc w:val="center"/>
              <w:rPr>
                <w:rFonts w:ascii="Franklin Gothic Medium Cond" w:hAnsi="Franklin Gothic Medium Cond" w:cs="Arial"/>
                <w:color w:val="FFFFFF" w:themeColor="background1"/>
              </w:rPr>
            </w:pPr>
          </w:p>
        </w:tc>
      </w:tr>
      <w:tr w:rsidR="00697FF9" w:rsidRPr="00BB180D" w:rsidTr="006C36BA">
        <w:trPr>
          <w:trHeight w:val="248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97FF9" w:rsidRPr="00697FF9" w:rsidRDefault="00697FF9" w:rsidP="00697FF9">
            <w:pPr>
              <w:pStyle w:val="TablaListanumero"/>
              <w:numPr>
                <w:ilvl w:val="0"/>
                <w:numId w:val="0"/>
              </w:numPr>
              <w:rPr>
                <w:lang w:val="es-419"/>
              </w:rPr>
            </w:pPr>
            <w:r w:rsidRPr="00697FF9">
              <w:rPr>
                <w:lang w:val="es-419"/>
              </w:rPr>
              <w:t xml:space="preserve">Conocer los conceptos básicos del lenguaje de programación Python. Poder usar variables, </w:t>
            </w:r>
            <w:proofErr w:type="spellStart"/>
            <w:r w:rsidRPr="00697FF9">
              <w:rPr>
                <w:lang w:val="es-419"/>
              </w:rPr>
              <w:t>statements</w:t>
            </w:r>
            <w:proofErr w:type="spellEnd"/>
            <w:r w:rsidRPr="00697FF9">
              <w:rPr>
                <w:lang w:val="es-419"/>
              </w:rPr>
              <w:t>,  y funciones del lenguaje.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97FF9" w:rsidRPr="00697FF9" w:rsidRDefault="00697FF9" w:rsidP="00697FF9">
            <w:pPr>
              <w:pStyle w:val="TablaListanumero"/>
              <w:numPr>
                <w:ilvl w:val="0"/>
                <w:numId w:val="23"/>
              </w:numPr>
              <w:tabs>
                <w:tab w:val="clear" w:pos="287"/>
                <w:tab w:val="left" w:pos="318"/>
              </w:tabs>
              <w:ind w:left="318" w:hanging="318"/>
              <w:rPr>
                <w:lang w:val="es-419"/>
              </w:rPr>
            </w:pPr>
            <w:r w:rsidRPr="00697FF9">
              <w:rPr>
                <w:lang w:val="es-419"/>
              </w:rPr>
              <w:t>Definir conceptos básicos del lenguaje de programación.</w:t>
            </w:r>
          </w:p>
          <w:p w:rsidR="00697FF9" w:rsidRPr="00697FF9" w:rsidRDefault="00697FF9" w:rsidP="00697FF9">
            <w:pPr>
              <w:pStyle w:val="TablaListanumero"/>
              <w:numPr>
                <w:ilvl w:val="0"/>
                <w:numId w:val="23"/>
              </w:numPr>
              <w:tabs>
                <w:tab w:val="clear" w:pos="287"/>
                <w:tab w:val="left" w:pos="318"/>
              </w:tabs>
              <w:ind w:left="318" w:hanging="318"/>
              <w:rPr>
                <w:lang w:val="es-419"/>
              </w:rPr>
            </w:pPr>
            <w:r w:rsidRPr="00697FF9">
              <w:rPr>
                <w:lang w:val="es-419"/>
              </w:rPr>
              <w:t xml:space="preserve">Aprender las estructuras básicas del manejo de información en Python. </w:t>
            </w:r>
          </w:p>
          <w:p w:rsidR="00697FF9" w:rsidRPr="00697FF9" w:rsidRDefault="00697FF9" w:rsidP="00697FF9">
            <w:pPr>
              <w:pStyle w:val="TablaListanumero"/>
              <w:numPr>
                <w:ilvl w:val="0"/>
                <w:numId w:val="0"/>
              </w:numPr>
              <w:tabs>
                <w:tab w:val="clear" w:pos="287"/>
                <w:tab w:val="left" w:pos="176"/>
              </w:tabs>
              <w:ind w:left="176" w:hanging="176"/>
              <w:rPr>
                <w:lang w:val="es-419"/>
              </w:rPr>
            </w:pP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97FF9" w:rsidRPr="00697FF9" w:rsidRDefault="00697FF9" w:rsidP="00697FF9">
            <w:pPr>
              <w:pStyle w:val="TablaListanumero"/>
              <w:numPr>
                <w:ilvl w:val="0"/>
                <w:numId w:val="16"/>
              </w:numPr>
              <w:tabs>
                <w:tab w:val="clear" w:pos="287"/>
                <w:tab w:val="left" w:pos="176"/>
              </w:tabs>
              <w:ind w:left="176" w:hanging="176"/>
              <w:rPr>
                <w:lang w:val="es-419"/>
              </w:rPr>
            </w:pPr>
            <w:r w:rsidRPr="00697FF9">
              <w:rPr>
                <w:lang w:val="es-419"/>
              </w:rPr>
              <w:t xml:space="preserve">Conoce la importancia de desarrollar algoritmos de machine </w:t>
            </w:r>
            <w:proofErr w:type="spellStart"/>
            <w:r w:rsidRPr="00697FF9">
              <w:rPr>
                <w:lang w:val="es-419"/>
              </w:rPr>
              <w:t>learning</w:t>
            </w:r>
            <w:proofErr w:type="spellEnd"/>
            <w:r w:rsidRPr="00697FF9">
              <w:rPr>
                <w:lang w:val="es-419"/>
              </w:rPr>
              <w:t xml:space="preserve"> en un lenguaje de programación.</w:t>
            </w:r>
          </w:p>
          <w:p w:rsidR="00697FF9" w:rsidRPr="00697FF9" w:rsidRDefault="00697FF9" w:rsidP="00697FF9">
            <w:pPr>
              <w:pStyle w:val="TablaListanumero"/>
              <w:numPr>
                <w:ilvl w:val="0"/>
                <w:numId w:val="16"/>
              </w:numPr>
              <w:tabs>
                <w:tab w:val="clear" w:pos="287"/>
                <w:tab w:val="left" w:pos="176"/>
              </w:tabs>
              <w:ind w:left="176" w:hanging="176"/>
              <w:rPr>
                <w:lang w:val="es-419"/>
              </w:rPr>
            </w:pPr>
            <w:r w:rsidRPr="00697FF9">
              <w:rPr>
                <w:lang w:val="es-419"/>
              </w:rPr>
              <w:t xml:space="preserve">Conoce las estructuras básicas de manejo de información.  </w:t>
            </w:r>
          </w:p>
          <w:p w:rsidR="00697FF9" w:rsidRPr="00697FF9" w:rsidRDefault="00697FF9" w:rsidP="00697FF9">
            <w:pPr>
              <w:pStyle w:val="TablaListanumero"/>
              <w:numPr>
                <w:ilvl w:val="0"/>
                <w:numId w:val="16"/>
              </w:numPr>
              <w:tabs>
                <w:tab w:val="clear" w:pos="287"/>
                <w:tab w:val="left" w:pos="176"/>
              </w:tabs>
              <w:ind w:left="176" w:hanging="176"/>
              <w:rPr>
                <w:lang w:val="es-419"/>
              </w:rPr>
            </w:pPr>
            <w:r w:rsidRPr="00697FF9">
              <w:rPr>
                <w:lang w:val="es-419"/>
              </w:rPr>
              <w:t>Utiliza las herramientas de Python para poder importar y utilizar diversos paquetes externos</w:t>
            </w:r>
          </w:p>
          <w:p w:rsidR="00697FF9" w:rsidRPr="00697FF9" w:rsidRDefault="00697FF9" w:rsidP="00697FF9">
            <w:pPr>
              <w:pStyle w:val="TablaListanumero"/>
              <w:numPr>
                <w:ilvl w:val="0"/>
                <w:numId w:val="16"/>
              </w:numPr>
              <w:tabs>
                <w:tab w:val="clear" w:pos="287"/>
                <w:tab w:val="left" w:pos="176"/>
              </w:tabs>
              <w:ind w:left="176" w:hanging="176"/>
              <w:rPr>
                <w:lang w:val="es-419"/>
              </w:rPr>
            </w:pPr>
            <w:r w:rsidRPr="00697FF9">
              <w:rPr>
                <w:lang w:val="es-419"/>
              </w:rPr>
              <w:t xml:space="preserve">Experimenta el desarrollo de algoritmos simples dentro de </w:t>
            </w:r>
            <w:proofErr w:type="spellStart"/>
            <w:r w:rsidRPr="00697FF9">
              <w:rPr>
                <w:lang w:val="es-419"/>
              </w:rPr>
              <w:t>IDEs</w:t>
            </w:r>
            <w:proofErr w:type="spellEnd"/>
            <w:r w:rsidRPr="00697FF9">
              <w:rPr>
                <w:lang w:val="es-419"/>
              </w:rPr>
              <w:t xml:space="preserve"> de Python.</w:t>
            </w:r>
          </w:p>
          <w:p w:rsidR="00697FF9" w:rsidRPr="00697FF9" w:rsidRDefault="00697FF9" w:rsidP="00697FF9">
            <w:pPr>
              <w:pStyle w:val="TablaListanumero"/>
              <w:numPr>
                <w:ilvl w:val="0"/>
                <w:numId w:val="16"/>
              </w:numPr>
              <w:tabs>
                <w:tab w:val="clear" w:pos="287"/>
                <w:tab w:val="left" w:pos="176"/>
              </w:tabs>
              <w:ind w:left="176" w:hanging="176"/>
              <w:rPr>
                <w:lang w:val="es-419"/>
              </w:rPr>
            </w:pPr>
          </w:p>
        </w:tc>
        <w:tc>
          <w:tcPr>
            <w:tcW w:w="248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97FF9" w:rsidRPr="00697FF9" w:rsidRDefault="00697FF9" w:rsidP="00697FF9">
            <w:pPr>
              <w:pStyle w:val="TablaListanumero"/>
              <w:numPr>
                <w:ilvl w:val="0"/>
                <w:numId w:val="16"/>
              </w:numPr>
              <w:tabs>
                <w:tab w:val="clear" w:pos="287"/>
                <w:tab w:val="left" w:pos="176"/>
              </w:tabs>
              <w:ind w:left="176" w:hanging="176"/>
              <w:rPr>
                <w:lang w:val="es-419"/>
              </w:rPr>
            </w:pPr>
            <w:r w:rsidRPr="00697FF9">
              <w:rPr>
                <w:lang w:val="es-419"/>
              </w:rPr>
              <w:t>Cumple con puntualidad y responsabilidad con las actividades de desarrollo asignadas en clase.</w:t>
            </w:r>
          </w:p>
          <w:p w:rsidR="00697FF9" w:rsidRPr="00697FF9" w:rsidRDefault="00697FF9" w:rsidP="00697FF9">
            <w:pPr>
              <w:pStyle w:val="TablaListanumero"/>
              <w:numPr>
                <w:ilvl w:val="0"/>
                <w:numId w:val="16"/>
              </w:numPr>
              <w:tabs>
                <w:tab w:val="clear" w:pos="287"/>
                <w:tab w:val="left" w:pos="176"/>
              </w:tabs>
              <w:ind w:left="176" w:hanging="176"/>
              <w:rPr>
                <w:lang w:val="es-419"/>
              </w:rPr>
            </w:pPr>
            <w:r w:rsidRPr="00697FF9">
              <w:rPr>
                <w:lang w:val="es-419"/>
              </w:rPr>
              <w:t>Respeta los diferentes puntos de vista expuestos en clase para el desarrollo de soluciones.</w:t>
            </w:r>
          </w:p>
          <w:p w:rsidR="00697FF9" w:rsidRPr="00697FF9" w:rsidRDefault="00697FF9" w:rsidP="00697FF9">
            <w:pPr>
              <w:pStyle w:val="TablaListanumero"/>
              <w:numPr>
                <w:ilvl w:val="0"/>
                <w:numId w:val="16"/>
              </w:numPr>
              <w:tabs>
                <w:tab w:val="clear" w:pos="287"/>
                <w:tab w:val="left" w:pos="176"/>
              </w:tabs>
              <w:ind w:left="176" w:hanging="176"/>
              <w:rPr>
                <w:lang w:val="es-419"/>
              </w:rPr>
            </w:pPr>
            <w:r w:rsidRPr="00697FF9">
              <w:rPr>
                <w:lang w:val="es-419"/>
              </w:rPr>
              <w:t>Trabaja en equipo en el intercambio de ideas para llegar a la solución esperada.</w:t>
            </w:r>
          </w:p>
          <w:p w:rsidR="00697FF9" w:rsidRPr="00697FF9" w:rsidRDefault="00697FF9" w:rsidP="00697FF9">
            <w:pPr>
              <w:pStyle w:val="TablaListanumero"/>
              <w:numPr>
                <w:ilvl w:val="0"/>
                <w:numId w:val="16"/>
              </w:numPr>
              <w:tabs>
                <w:tab w:val="clear" w:pos="287"/>
                <w:tab w:val="left" w:pos="176"/>
              </w:tabs>
              <w:ind w:left="176" w:hanging="176"/>
              <w:rPr>
                <w:lang w:val="es-419"/>
              </w:rPr>
            </w:pPr>
            <w:r w:rsidRPr="00697FF9">
              <w:rPr>
                <w:lang w:val="es-419"/>
              </w:rPr>
              <w:t>Valora los resultados obtenidos.</w:t>
            </w:r>
          </w:p>
        </w:tc>
      </w:tr>
    </w:tbl>
    <w:p w:rsidR="00975B56" w:rsidRPr="006175AB" w:rsidRDefault="00975B56" w:rsidP="005C4792">
      <w:pPr>
        <w:pStyle w:val="Unidad0titulo"/>
        <w:rPr>
          <w:lang w:val="es-419"/>
        </w:rPr>
      </w:pPr>
      <w:r w:rsidRPr="005C4792">
        <w:t>Segunda Unidad</w:t>
      </w:r>
      <w:r w:rsidRPr="005C4792">
        <w:tab/>
        <w:t>:</w:t>
      </w:r>
      <w:r w:rsidRPr="005C4792">
        <w:tab/>
      </w:r>
      <w:r w:rsidR="00697FF9" w:rsidRPr="00697FF9">
        <w:rPr>
          <w:lang w:val="es-419"/>
        </w:rPr>
        <w:t>Exploración de Datos y Visualización</w:t>
      </w:r>
    </w:p>
    <w:p w:rsidR="00975B56" w:rsidRPr="00BB180D" w:rsidRDefault="00975B56" w:rsidP="005C4792">
      <w:pPr>
        <w:pStyle w:val="Unidad1duracin"/>
      </w:pPr>
      <w:r w:rsidRPr="00BB180D">
        <w:t>Duraci</w:t>
      </w:r>
      <w:r w:rsidRPr="00BB180D">
        <w:rPr>
          <w:rFonts w:eastAsia="Calibri"/>
        </w:rPr>
        <w:t>ón</w:t>
      </w:r>
      <w:r w:rsidRPr="00BB180D">
        <w:rPr>
          <w:rFonts w:eastAsia="Calibri"/>
        </w:rPr>
        <w:tab/>
      </w:r>
      <w:r w:rsidRPr="00BB180D">
        <w:t>:</w:t>
      </w:r>
      <w:r w:rsidRPr="00BB180D">
        <w:tab/>
        <w:t>4 Semanas</w:t>
      </w:r>
    </w:p>
    <w:tbl>
      <w:tblPr>
        <w:tblStyle w:val="Tablaconcuadrcula"/>
        <w:tblW w:w="9356" w:type="dxa"/>
        <w:tblInd w:w="-289" w:type="dxa"/>
        <w:tblLook w:val="04A0" w:firstRow="1" w:lastRow="0" w:firstColumn="1" w:lastColumn="0" w:noHBand="0" w:noVBand="1"/>
      </w:tblPr>
      <w:tblGrid>
        <w:gridCol w:w="1985"/>
        <w:gridCol w:w="2410"/>
        <w:gridCol w:w="2552"/>
        <w:gridCol w:w="2409"/>
      </w:tblGrid>
      <w:tr w:rsidR="00975B56" w:rsidRPr="00BB180D" w:rsidTr="00465495">
        <w:trPr>
          <w:trHeight w:val="397"/>
        </w:trPr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vAlign w:val="center"/>
            <w:hideMark/>
          </w:tcPr>
          <w:p w:rsidR="00975B56" w:rsidRPr="00BB180D" w:rsidRDefault="00975B56" w:rsidP="00E8741F">
            <w:pPr>
              <w:jc w:val="center"/>
              <w:rPr>
                <w:rFonts w:ascii="Franklin Gothic Medium Cond" w:hAnsi="Franklin Gothic Medium Cond" w:cs="Arial"/>
                <w:color w:val="FFFFFF" w:themeColor="background1"/>
              </w:rPr>
            </w:pPr>
            <w:r w:rsidRPr="00BB180D">
              <w:rPr>
                <w:rFonts w:ascii="Franklin Gothic Medium Cond" w:hAnsi="Franklin Gothic Medium Cond" w:cs="Arial"/>
                <w:color w:val="FFFFFF" w:themeColor="background1"/>
              </w:rPr>
              <w:t>INDICADOR DE LOGRO</w:t>
            </w:r>
          </w:p>
        </w:tc>
        <w:tc>
          <w:tcPr>
            <w:tcW w:w="49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vAlign w:val="center"/>
            <w:hideMark/>
          </w:tcPr>
          <w:p w:rsidR="00975B56" w:rsidRPr="00BB180D" w:rsidRDefault="00975B56" w:rsidP="00E8741F">
            <w:pPr>
              <w:jc w:val="center"/>
              <w:rPr>
                <w:rFonts w:ascii="Franklin Gothic Medium Cond" w:hAnsi="Franklin Gothic Medium Cond" w:cs="Arial"/>
                <w:color w:val="FFFFFF" w:themeColor="background1"/>
              </w:rPr>
            </w:pPr>
            <w:r w:rsidRPr="00BB180D">
              <w:rPr>
                <w:rFonts w:ascii="Franklin Gothic Medium Cond" w:hAnsi="Franklin Gothic Medium Cond" w:cs="Arial"/>
                <w:color w:val="FFFFFF" w:themeColor="background1"/>
              </w:rPr>
              <w:t>CONTENIDO</w:t>
            </w:r>
          </w:p>
        </w:tc>
        <w:tc>
          <w:tcPr>
            <w:tcW w:w="24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vAlign w:val="center"/>
            <w:hideMark/>
          </w:tcPr>
          <w:p w:rsidR="00975B56" w:rsidRPr="00BB180D" w:rsidRDefault="00975B56" w:rsidP="00E8741F">
            <w:pPr>
              <w:jc w:val="center"/>
              <w:rPr>
                <w:rFonts w:ascii="Franklin Gothic Medium Cond" w:hAnsi="Franklin Gothic Medium Cond" w:cs="Arial"/>
                <w:color w:val="FFFFFF" w:themeColor="background1"/>
              </w:rPr>
            </w:pPr>
            <w:r w:rsidRPr="00BB180D">
              <w:rPr>
                <w:rFonts w:ascii="Franklin Gothic Medium Cond" w:hAnsi="Franklin Gothic Medium Cond" w:cs="Arial"/>
                <w:color w:val="FFFFFF" w:themeColor="background1"/>
              </w:rPr>
              <w:t>ACTITUD</w:t>
            </w:r>
          </w:p>
        </w:tc>
      </w:tr>
      <w:tr w:rsidR="00975B56" w:rsidRPr="00BB180D" w:rsidTr="00465495">
        <w:trPr>
          <w:trHeight w:val="397"/>
        </w:trPr>
        <w:tc>
          <w:tcPr>
            <w:tcW w:w="19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vAlign w:val="center"/>
            <w:hideMark/>
          </w:tcPr>
          <w:p w:rsidR="00975B56" w:rsidRPr="00BB180D" w:rsidRDefault="00975B56" w:rsidP="00E8741F">
            <w:pPr>
              <w:jc w:val="center"/>
              <w:rPr>
                <w:rFonts w:ascii="Helvetica Neue" w:hAnsi="Helvetica Neue" w:cs="Arial"/>
                <w:color w:val="FFFFFF" w:themeColor="background1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vAlign w:val="center"/>
          </w:tcPr>
          <w:p w:rsidR="00975B56" w:rsidRPr="00BB180D" w:rsidRDefault="00975B56" w:rsidP="00E8741F">
            <w:pPr>
              <w:jc w:val="center"/>
              <w:rPr>
                <w:rFonts w:ascii="Franklin Gothic Medium Cond" w:hAnsi="Franklin Gothic Medium Cond" w:cs="Arial"/>
                <w:color w:val="FFFFFF" w:themeColor="background1"/>
              </w:rPr>
            </w:pPr>
            <w:r w:rsidRPr="00BB180D">
              <w:rPr>
                <w:rFonts w:ascii="Franklin Gothic Medium Cond" w:hAnsi="Franklin Gothic Medium Cond" w:cs="Arial"/>
                <w:color w:val="FFFFFF" w:themeColor="background1"/>
              </w:rPr>
              <w:t>CONCEPTUAL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vAlign w:val="center"/>
            <w:hideMark/>
          </w:tcPr>
          <w:p w:rsidR="00975B56" w:rsidRPr="00BB180D" w:rsidRDefault="00975B56" w:rsidP="00E8741F">
            <w:pPr>
              <w:jc w:val="center"/>
              <w:rPr>
                <w:rFonts w:ascii="Franklin Gothic Medium Cond" w:hAnsi="Franklin Gothic Medium Cond" w:cs="Arial"/>
                <w:color w:val="FFFFFF" w:themeColor="background1"/>
              </w:rPr>
            </w:pPr>
            <w:r w:rsidRPr="00BB180D">
              <w:rPr>
                <w:rFonts w:ascii="Franklin Gothic Medium Cond" w:hAnsi="Franklin Gothic Medium Cond" w:cs="Arial"/>
                <w:color w:val="FFFFFF" w:themeColor="background1"/>
              </w:rPr>
              <w:t>PROCEDIMENTAL</w:t>
            </w:r>
          </w:p>
        </w:tc>
        <w:tc>
          <w:tcPr>
            <w:tcW w:w="24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75B56" w:rsidRPr="00BB180D" w:rsidRDefault="00975B56" w:rsidP="00E8741F">
            <w:pPr>
              <w:jc w:val="center"/>
              <w:rPr>
                <w:rFonts w:ascii="Helvetica Neue" w:hAnsi="Helvetica Neue" w:cs="Arial"/>
              </w:rPr>
            </w:pPr>
          </w:p>
        </w:tc>
      </w:tr>
      <w:tr w:rsidR="00697FF9" w:rsidRPr="00BB180D" w:rsidTr="006C36BA">
        <w:trPr>
          <w:trHeight w:val="331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97FF9" w:rsidRPr="00697FF9" w:rsidRDefault="00697FF9" w:rsidP="00697FF9">
            <w:pPr>
              <w:pStyle w:val="TablaListanumero"/>
              <w:numPr>
                <w:ilvl w:val="0"/>
                <w:numId w:val="0"/>
              </w:numPr>
              <w:rPr>
                <w:lang w:val="es-419"/>
              </w:rPr>
            </w:pPr>
            <w:r w:rsidRPr="00697FF9">
              <w:rPr>
                <w:lang w:val="es-419"/>
              </w:rPr>
              <w:t>Es capaz de manipular datos estadísticos en Python. Entender los datos que se tienen y puede analizarlos de manera conveniente.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97FF9" w:rsidRPr="00697FF9" w:rsidRDefault="00697FF9" w:rsidP="00697FF9">
            <w:pPr>
              <w:pStyle w:val="TablaListanumero"/>
              <w:numPr>
                <w:ilvl w:val="0"/>
                <w:numId w:val="27"/>
              </w:numPr>
              <w:tabs>
                <w:tab w:val="clear" w:pos="287"/>
                <w:tab w:val="left" w:pos="318"/>
              </w:tabs>
              <w:ind w:left="318" w:hanging="318"/>
              <w:rPr>
                <w:lang w:val="es-419"/>
              </w:rPr>
            </w:pPr>
            <w:r w:rsidRPr="00697FF9">
              <w:rPr>
                <w:lang w:val="es-419"/>
              </w:rPr>
              <w:t>Importar información de distintas fuentes de datos.</w:t>
            </w:r>
          </w:p>
          <w:p w:rsidR="00697FF9" w:rsidRPr="00697FF9" w:rsidRDefault="00697FF9" w:rsidP="00697FF9">
            <w:pPr>
              <w:pStyle w:val="TablaListanumero"/>
              <w:numPr>
                <w:ilvl w:val="0"/>
                <w:numId w:val="27"/>
              </w:numPr>
              <w:tabs>
                <w:tab w:val="clear" w:pos="287"/>
                <w:tab w:val="left" w:pos="318"/>
              </w:tabs>
              <w:ind w:left="318" w:hanging="318"/>
              <w:rPr>
                <w:lang w:val="es-419"/>
              </w:rPr>
            </w:pPr>
            <w:r w:rsidRPr="00697FF9">
              <w:rPr>
                <w:lang w:val="es-419"/>
              </w:rPr>
              <w:t>Aprender a usar el paquete “Pandas” que permite analizar datos de manera estadística.</w:t>
            </w:r>
          </w:p>
          <w:p w:rsidR="00697FF9" w:rsidRPr="00697FF9" w:rsidRDefault="00697FF9" w:rsidP="00697FF9">
            <w:pPr>
              <w:pStyle w:val="TablaListanumero"/>
              <w:numPr>
                <w:ilvl w:val="0"/>
                <w:numId w:val="27"/>
              </w:numPr>
              <w:tabs>
                <w:tab w:val="clear" w:pos="287"/>
                <w:tab w:val="left" w:pos="318"/>
              </w:tabs>
              <w:ind w:left="318" w:hanging="318"/>
              <w:rPr>
                <w:lang w:val="es-419"/>
              </w:rPr>
            </w:pPr>
            <w:r w:rsidRPr="00697FF9">
              <w:rPr>
                <w:lang w:val="es-419"/>
              </w:rPr>
              <w:t>Aprender a usar distintas librerías de visualización de información</w:t>
            </w:r>
          </w:p>
          <w:p w:rsidR="00697FF9" w:rsidRPr="00697FF9" w:rsidRDefault="00697FF9" w:rsidP="00697FF9">
            <w:pPr>
              <w:pStyle w:val="TablaListanumero"/>
              <w:numPr>
                <w:ilvl w:val="0"/>
                <w:numId w:val="0"/>
              </w:numPr>
              <w:rPr>
                <w:lang w:val="es-419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97FF9" w:rsidRPr="00697FF9" w:rsidRDefault="00697FF9" w:rsidP="00697FF9">
            <w:pPr>
              <w:pStyle w:val="TablaListanumero"/>
              <w:numPr>
                <w:ilvl w:val="0"/>
                <w:numId w:val="16"/>
              </w:numPr>
              <w:tabs>
                <w:tab w:val="clear" w:pos="287"/>
                <w:tab w:val="left" w:pos="176"/>
              </w:tabs>
              <w:ind w:left="176" w:hanging="176"/>
              <w:rPr>
                <w:lang w:val="es-419"/>
              </w:rPr>
            </w:pPr>
            <w:r w:rsidRPr="00697FF9">
              <w:rPr>
                <w:lang w:val="es-419"/>
              </w:rPr>
              <w:t>Conoce las mejores maneras de importar múltiples datos a Python</w:t>
            </w:r>
          </w:p>
          <w:p w:rsidR="00697FF9" w:rsidRPr="00697FF9" w:rsidRDefault="00697FF9" w:rsidP="00697FF9">
            <w:pPr>
              <w:pStyle w:val="TablaListanumero"/>
              <w:numPr>
                <w:ilvl w:val="0"/>
                <w:numId w:val="16"/>
              </w:numPr>
              <w:tabs>
                <w:tab w:val="clear" w:pos="287"/>
                <w:tab w:val="left" w:pos="176"/>
              </w:tabs>
              <w:ind w:left="176" w:hanging="176"/>
              <w:rPr>
                <w:lang w:val="es-419"/>
              </w:rPr>
            </w:pPr>
            <w:r w:rsidRPr="00697FF9">
              <w:rPr>
                <w:lang w:val="es-419"/>
              </w:rPr>
              <w:t>Conoce las funciones del paquete Pandas que le permite explorar y manipular datos</w:t>
            </w:r>
          </w:p>
          <w:p w:rsidR="00697FF9" w:rsidRPr="00697FF9" w:rsidRDefault="00697FF9" w:rsidP="00697FF9">
            <w:pPr>
              <w:pStyle w:val="TablaListanumero"/>
              <w:numPr>
                <w:ilvl w:val="0"/>
                <w:numId w:val="16"/>
              </w:numPr>
              <w:tabs>
                <w:tab w:val="clear" w:pos="287"/>
                <w:tab w:val="left" w:pos="176"/>
              </w:tabs>
              <w:ind w:left="176" w:hanging="176"/>
              <w:rPr>
                <w:lang w:val="es-419"/>
              </w:rPr>
            </w:pPr>
            <w:r w:rsidRPr="00697FF9">
              <w:rPr>
                <w:lang w:val="es-419"/>
              </w:rPr>
              <w:t xml:space="preserve">Conoce múltiples paquetes como </w:t>
            </w:r>
            <w:proofErr w:type="spellStart"/>
            <w:r w:rsidRPr="00697FF9">
              <w:rPr>
                <w:lang w:val="es-419"/>
              </w:rPr>
              <w:t>matplotlib</w:t>
            </w:r>
            <w:proofErr w:type="spellEnd"/>
            <w:r w:rsidRPr="00697FF9">
              <w:rPr>
                <w:lang w:val="es-419"/>
              </w:rPr>
              <w:t xml:space="preserve"> y </w:t>
            </w:r>
            <w:proofErr w:type="spellStart"/>
            <w:r w:rsidRPr="00697FF9">
              <w:rPr>
                <w:lang w:val="es-419"/>
              </w:rPr>
              <w:t>seaborn</w:t>
            </w:r>
            <w:proofErr w:type="spellEnd"/>
            <w:r w:rsidRPr="00697FF9">
              <w:rPr>
                <w:lang w:val="es-419"/>
              </w:rPr>
              <w:t xml:space="preserve"> para poder explorar visualmente información</w:t>
            </w:r>
          </w:p>
          <w:p w:rsidR="00697FF9" w:rsidRPr="00697FF9" w:rsidRDefault="00697FF9" w:rsidP="00697FF9">
            <w:pPr>
              <w:pStyle w:val="TablaListanumero"/>
              <w:numPr>
                <w:ilvl w:val="0"/>
                <w:numId w:val="0"/>
              </w:numPr>
              <w:tabs>
                <w:tab w:val="clear" w:pos="287"/>
                <w:tab w:val="left" w:pos="176"/>
              </w:tabs>
              <w:rPr>
                <w:lang w:val="es-419"/>
              </w:rPr>
            </w:pPr>
          </w:p>
          <w:p w:rsidR="00697FF9" w:rsidRPr="00697FF9" w:rsidRDefault="00697FF9" w:rsidP="00697FF9">
            <w:pPr>
              <w:pStyle w:val="TablaListanumero"/>
              <w:numPr>
                <w:ilvl w:val="0"/>
                <w:numId w:val="0"/>
              </w:numPr>
              <w:tabs>
                <w:tab w:val="clear" w:pos="287"/>
                <w:tab w:val="left" w:pos="176"/>
              </w:tabs>
              <w:rPr>
                <w:lang w:val="es-419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97FF9" w:rsidRPr="00697FF9" w:rsidRDefault="00697FF9" w:rsidP="00697FF9">
            <w:pPr>
              <w:pStyle w:val="TablaListanumero"/>
              <w:numPr>
                <w:ilvl w:val="0"/>
                <w:numId w:val="16"/>
              </w:numPr>
              <w:tabs>
                <w:tab w:val="clear" w:pos="287"/>
                <w:tab w:val="left" w:pos="176"/>
              </w:tabs>
              <w:ind w:left="176" w:hanging="176"/>
              <w:rPr>
                <w:lang w:val="es-419"/>
              </w:rPr>
            </w:pPr>
            <w:r w:rsidRPr="00697FF9">
              <w:rPr>
                <w:lang w:val="es-419"/>
              </w:rPr>
              <w:t>Muestra interés en el desarrollo de las actividades en clase.</w:t>
            </w:r>
          </w:p>
          <w:p w:rsidR="00697FF9" w:rsidRPr="00697FF9" w:rsidRDefault="00697FF9" w:rsidP="00697FF9">
            <w:pPr>
              <w:pStyle w:val="TablaListanumero"/>
              <w:numPr>
                <w:ilvl w:val="0"/>
                <w:numId w:val="16"/>
              </w:numPr>
              <w:tabs>
                <w:tab w:val="clear" w:pos="287"/>
                <w:tab w:val="left" w:pos="176"/>
              </w:tabs>
              <w:ind w:left="176" w:hanging="176"/>
              <w:rPr>
                <w:lang w:val="es-419"/>
              </w:rPr>
            </w:pPr>
            <w:r w:rsidRPr="00697FF9">
              <w:rPr>
                <w:lang w:val="es-419"/>
              </w:rPr>
              <w:t>Presenta actitud crítica ante las diferentes opiniones sobre el desarrollo de soluciones.</w:t>
            </w:r>
          </w:p>
          <w:p w:rsidR="00697FF9" w:rsidRPr="00697FF9" w:rsidRDefault="00697FF9" w:rsidP="00697FF9">
            <w:pPr>
              <w:pStyle w:val="TablaListanumero"/>
              <w:numPr>
                <w:ilvl w:val="0"/>
                <w:numId w:val="16"/>
              </w:numPr>
              <w:tabs>
                <w:tab w:val="clear" w:pos="287"/>
                <w:tab w:val="left" w:pos="176"/>
              </w:tabs>
              <w:ind w:left="176" w:hanging="176"/>
              <w:rPr>
                <w:lang w:val="es-419"/>
              </w:rPr>
            </w:pPr>
            <w:r w:rsidRPr="00697FF9">
              <w:rPr>
                <w:lang w:val="es-419"/>
              </w:rPr>
              <w:t>Comparte ideas con sus compañeros de clase en la búsqueda de soluciones.</w:t>
            </w:r>
          </w:p>
          <w:p w:rsidR="00697FF9" w:rsidRPr="00697FF9" w:rsidRDefault="00697FF9" w:rsidP="00697FF9">
            <w:pPr>
              <w:pStyle w:val="TablaListanumero"/>
              <w:numPr>
                <w:ilvl w:val="0"/>
                <w:numId w:val="16"/>
              </w:numPr>
              <w:tabs>
                <w:tab w:val="clear" w:pos="287"/>
                <w:tab w:val="left" w:pos="176"/>
              </w:tabs>
              <w:ind w:left="176" w:hanging="176"/>
              <w:rPr>
                <w:lang w:val="es-419"/>
              </w:rPr>
            </w:pPr>
            <w:r w:rsidRPr="00697FF9">
              <w:rPr>
                <w:lang w:val="es-419"/>
              </w:rPr>
              <w:t>Valora los resultados obtenidos.</w:t>
            </w:r>
          </w:p>
        </w:tc>
      </w:tr>
    </w:tbl>
    <w:p w:rsidR="00975B56" w:rsidRDefault="00975B56" w:rsidP="005C4792">
      <w:pPr>
        <w:pStyle w:val="Unidad0titulo"/>
      </w:pPr>
    </w:p>
    <w:p w:rsidR="00975B56" w:rsidRPr="00BB180D" w:rsidRDefault="00975B56" w:rsidP="005C4792">
      <w:pPr>
        <w:pStyle w:val="Unidad0titulo"/>
      </w:pPr>
      <w:r w:rsidRPr="00BB180D">
        <w:lastRenderedPageBreak/>
        <w:t>Tercera Unidad</w:t>
      </w:r>
      <w:r w:rsidRPr="00BB180D">
        <w:tab/>
        <w:t>:</w:t>
      </w:r>
      <w:r w:rsidRPr="00BB180D">
        <w:tab/>
      </w:r>
      <w:r w:rsidR="00697FF9" w:rsidRPr="00697FF9">
        <w:rPr>
          <w:lang w:val="es-419"/>
        </w:rPr>
        <w:t xml:space="preserve">Introducción a Machine </w:t>
      </w:r>
      <w:proofErr w:type="spellStart"/>
      <w:r w:rsidR="00697FF9" w:rsidRPr="00697FF9">
        <w:rPr>
          <w:lang w:val="es-419"/>
        </w:rPr>
        <w:t>Learning</w:t>
      </w:r>
      <w:proofErr w:type="spellEnd"/>
    </w:p>
    <w:p w:rsidR="00975B56" w:rsidRPr="00BB180D" w:rsidRDefault="00975B56" w:rsidP="005C4792">
      <w:pPr>
        <w:pStyle w:val="Unidad1duracin"/>
      </w:pPr>
      <w:r w:rsidRPr="00BB180D">
        <w:t>Duraci</w:t>
      </w:r>
      <w:r w:rsidRPr="00BB180D">
        <w:rPr>
          <w:rFonts w:eastAsia="Calibri"/>
        </w:rPr>
        <w:t>ón</w:t>
      </w:r>
      <w:r w:rsidRPr="00BB180D">
        <w:rPr>
          <w:rFonts w:eastAsia="Calibri"/>
        </w:rPr>
        <w:tab/>
      </w:r>
      <w:r w:rsidRPr="00BB180D">
        <w:t>:</w:t>
      </w:r>
      <w:r w:rsidRPr="00BB180D">
        <w:tab/>
      </w:r>
      <w:r w:rsidR="00697FF9">
        <w:t>4</w:t>
      </w:r>
      <w:r w:rsidRPr="00BB180D">
        <w:t xml:space="preserve"> Semanas</w:t>
      </w:r>
    </w:p>
    <w:tbl>
      <w:tblPr>
        <w:tblStyle w:val="Tablaconcuadrcula"/>
        <w:tblW w:w="9356" w:type="dxa"/>
        <w:tblInd w:w="-289" w:type="dxa"/>
        <w:tblLook w:val="04A0" w:firstRow="1" w:lastRow="0" w:firstColumn="1" w:lastColumn="0" w:noHBand="0" w:noVBand="1"/>
      </w:tblPr>
      <w:tblGrid>
        <w:gridCol w:w="1985"/>
        <w:gridCol w:w="2410"/>
        <w:gridCol w:w="2552"/>
        <w:gridCol w:w="2409"/>
      </w:tblGrid>
      <w:tr w:rsidR="00975B56" w:rsidRPr="00BB180D" w:rsidTr="00465495">
        <w:trPr>
          <w:trHeight w:val="397"/>
        </w:trPr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vAlign w:val="center"/>
            <w:hideMark/>
          </w:tcPr>
          <w:p w:rsidR="00975B56" w:rsidRPr="00BB180D" w:rsidRDefault="00975B56" w:rsidP="003D6514">
            <w:pPr>
              <w:jc w:val="center"/>
              <w:rPr>
                <w:rFonts w:ascii="Helvetica Neue" w:hAnsi="Helvetica Neue" w:cs="Arial"/>
              </w:rPr>
            </w:pPr>
            <w:r w:rsidRPr="00BB180D">
              <w:rPr>
                <w:rFonts w:ascii="Franklin Gothic Medium Cond" w:hAnsi="Franklin Gothic Medium Cond" w:cs="Arial"/>
                <w:color w:val="FFFFFF" w:themeColor="background1"/>
              </w:rPr>
              <w:t>INDICADOR DE LOGRO</w:t>
            </w:r>
          </w:p>
        </w:tc>
        <w:tc>
          <w:tcPr>
            <w:tcW w:w="49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vAlign w:val="center"/>
            <w:hideMark/>
          </w:tcPr>
          <w:p w:rsidR="00975B56" w:rsidRPr="00BB180D" w:rsidRDefault="00975B56" w:rsidP="003D6514">
            <w:pPr>
              <w:jc w:val="center"/>
              <w:rPr>
                <w:rFonts w:ascii="Franklin Gothic Medium Cond" w:hAnsi="Franklin Gothic Medium Cond" w:cs="Arial"/>
                <w:color w:val="FFFFFF" w:themeColor="background1"/>
              </w:rPr>
            </w:pPr>
            <w:r w:rsidRPr="00BB180D">
              <w:rPr>
                <w:rFonts w:ascii="Franklin Gothic Medium Cond" w:hAnsi="Franklin Gothic Medium Cond" w:cs="Arial"/>
                <w:color w:val="FFFFFF" w:themeColor="background1"/>
              </w:rPr>
              <w:t>CONTENIDO</w:t>
            </w:r>
          </w:p>
        </w:tc>
        <w:tc>
          <w:tcPr>
            <w:tcW w:w="24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vAlign w:val="center"/>
            <w:hideMark/>
          </w:tcPr>
          <w:p w:rsidR="00975B56" w:rsidRPr="00BB180D" w:rsidRDefault="00975B56" w:rsidP="003D6514">
            <w:pPr>
              <w:jc w:val="center"/>
              <w:rPr>
                <w:rFonts w:ascii="Helvetica Neue" w:hAnsi="Helvetica Neue" w:cs="Arial"/>
              </w:rPr>
            </w:pPr>
            <w:r w:rsidRPr="00BB180D">
              <w:rPr>
                <w:rFonts w:ascii="Franklin Gothic Medium Cond" w:hAnsi="Franklin Gothic Medium Cond" w:cs="Arial"/>
                <w:color w:val="FFFFFF" w:themeColor="background1"/>
              </w:rPr>
              <w:t>ACTITUD</w:t>
            </w:r>
          </w:p>
        </w:tc>
      </w:tr>
      <w:tr w:rsidR="00975B56" w:rsidRPr="00BB180D" w:rsidTr="00465495">
        <w:trPr>
          <w:trHeight w:val="411"/>
        </w:trPr>
        <w:tc>
          <w:tcPr>
            <w:tcW w:w="19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vAlign w:val="center"/>
            <w:hideMark/>
          </w:tcPr>
          <w:p w:rsidR="00975B56" w:rsidRPr="00BB180D" w:rsidRDefault="00975B56" w:rsidP="00690EED">
            <w:pPr>
              <w:rPr>
                <w:rFonts w:ascii="Helvetica Neue" w:hAnsi="Helvetica Neue" w:cs="Arial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vAlign w:val="center"/>
          </w:tcPr>
          <w:p w:rsidR="00975B56" w:rsidRPr="00BB180D" w:rsidRDefault="00975B56" w:rsidP="003D6514">
            <w:pPr>
              <w:jc w:val="center"/>
              <w:rPr>
                <w:rFonts w:ascii="Franklin Gothic Medium Cond" w:hAnsi="Franklin Gothic Medium Cond" w:cs="Arial"/>
                <w:color w:val="FFFFFF" w:themeColor="background1"/>
              </w:rPr>
            </w:pPr>
            <w:r w:rsidRPr="00BB180D">
              <w:rPr>
                <w:rFonts w:ascii="Franklin Gothic Medium Cond" w:hAnsi="Franklin Gothic Medium Cond" w:cs="Arial"/>
                <w:color w:val="FFFFFF" w:themeColor="background1"/>
              </w:rPr>
              <w:t>CONCEPTUAL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vAlign w:val="center"/>
            <w:hideMark/>
          </w:tcPr>
          <w:p w:rsidR="00975B56" w:rsidRPr="00BB180D" w:rsidRDefault="00975B56" w:rsidP="003D6514">
            <w:pPr>
              <w:jc w:val="center"/>
              <w:rPr>
                <w:rFonts w:ascii="Franklin Gothic Medium Cond" w:hAnsi="Franklin Gothic Medium Cond" w:cs="Arial"/>
                <w:color w:val="FFFFFF" w:themeColor="background1"/>
              </w:rPr>
            </w:pPr>
            <w:r w:rsidRPr="00BB180D">
              <w:rPr>
                <w:rFonts w:ascii="Franklin Gothic Medium Cond" w:hAnsi="Franklin Gothic Medium Cond" w:cs="Arial"/>
                <w:color w:val="FFFFFF" w:themeColor="background1"/>
              </w:rPr>
              <w:t>PROCEDIMENTAL</w:t>
            </w:r>
          </w:p>
        </w:tc>
        <w:tc>
          <w:tcPr>
            <w:tcW w:w="24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vAlign w:val="center"/>
            <w:hideMark/>
          </w:tcPr>
          <w:p w:rsidR="00975B56" w:rsidRPr="00BB180D" w:rsidRDefault="00975B56" w:rsidP="003D6514">
            <w:pPr>
              <w:jc w:val="center"/>
              <w:rPr>
                <w:rFonts w:ascii="Helvetica Neue" w:hAnsi="Helvetica Neue" w:cs="Arial"/>
              </w:rPr>
            </w:pPr>
          </w:p>
        </w:tc>
      </w:tr>
      <w:tr w:rsidR="00697FF9" w:rsidRPr="00BB180D" w:rsidTr="005F315B">
        <w:trPr>
          <w:trHeight w:val="3993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97FF9" w:rsidRPr="00697FF9" w:rsidRDefault="00697FF9" w:rsidP="00697FF9">
            <w:pPr>
              <w:pStyle w:val="TablaListanumero"/>
              <w:numPr>
                <w:ilvl w:val="0"/>
                <w:numId w:val="0"/>
              </w:numPr>
              <w:rPr>
                <w:lang w:val="es-419"/>
              </w:rPr>
            </w:pPr>
            <w:r w:rsidRPr="00697FF9">
              <w:rPr>
                <w:lang w:val="es-419"/>
              </w:rPr>
              <w:t xml:space="preserve">Crea modelos básicos de machine </w:t>
            </w:r>
            <w:proofErr w:type="spellStart"/>
            <w:r w:rsidRPr="00697FF9">
              <w:rPr>
                <w:lang w:val="es-419"/>
              </w:rPr>
              <w:t>learning</w:t>
            </w:r>
            <w:proofErr w:type="spellEnd"/>
            <w:r w:rsidRPr="00697FF9">
              <w:rPr>
                <w:lang w:val="es-419"/>
              </w:rPr>
              <w:t xml:space="preserve"> para poder predecir y clasificar datos.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97FF9" w:rsidRPr="00697FF9" w:rsidRDefault="00697FF9" w:rsidP="00697FF9">
            <w:pPr>
              <w:pStyle w:val="TablaListanumero"/>
              <w:numPr>
                <w:ilvl w:val="0"/>
                <w:numId w:val="31"/>
              </w:numPr>
              <w:tabs>
                <w:tab w:val="clear" w:pos="287"/>
                <w:tab w:val="left" w:pos="318"/>
              </w:tabs>
              <w:ind w:left="318" w:hanging="318"/>
              <w:rPr>
                <w:lang w:val="es-419"/>
              </w:rPr>
            </w:pPr>
            <w:r w:rsidRPr="00697FF9">
              <w:rPr>
                <w:lang w:val="es-419"/>
              </w:rPr>
              <w:t xml:space="preserve">Conceptos Básicos de Machine </w:t>
            </w:r>
            <w:proofErr w:type="spellStart"/>
            <w:r w:rsidRPr="00697FF9">
              <w:rPr>
                <w:lang w:val="es-419"/>
              </w:rPr>
              <w:t>Learning</w:t>
            </w:r>
            <w:proofErr w:type="spellEnd"/>
          </w:p>
          <w:p w:rsidR="00697FF9" w:rsidRPr="00697FF9" w:rsidRDefault="00697FF9" w:rsidP="00697FF9">
            <w:pPr>
              <w:pStyle w:val="TablaListanumero"/>
              <w:numPr>
                <w:ilvl w:val="0"/>
                <w:numId w:val="31"/>
              </w:numPr>
              <w:tabs>
                <w:tab w:val="clear" w:pos="287"/>
                <w:tab w:val="left" w:pos="318"/>
              </w:tabs>
              <w:ind w:left="318" w:hanging="318"/>
              <w:rPr>
                <w:lang w:val="es-419"/>
              </w:rPr>
            </w:pPr>
            <w:r w:rsidRPr="00697FF9">
              <w:rPr>
                <w:lang w:val="es-419"/>
              </w:rPr>
              <w:t>Análisis Supervisado</w:t>
            </w:r>
          </w:p>
          <w:p w:rsidR="00697FF9" w:rsidRPr="00697FF9" w:rsidRDefault="00697FF9" w:rsidP="00697FF9">
            <w:pPr>
              <w:pStyle w:val="TablaListanumero"/>
              <w:numPr>
                <w:ilvl w:val="0"/>
                <w:numId w:val="31"/>
              </w:numPr>
              <w:tabs>
                <w:tab w:val="clear" w:pos="287"/>
                <w:tab w:val="left" w:pos="318"/>
              </w:tabs>
              <w:ind w:left="318" w:hanging="318"/>
              <w:rPr>
                <w:lang w:val="es-419"/>
              </w:rPr>
            </w:pPr>
            <w:r w:rsidRPr="00697FF9">
              <w:rPr>
                <w:lang w:val="es-419"/>
              </w:rPr>
              <w:t>Análisis No Supervisado.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97FF9" w:rsidRPr="00697FF9" w:rsidRDefault="00697FF9" w:rsidP="00697FF9">
            <w:pPr>
              <w:pStyle w:val="TablaListanumero"/>
              <w:numPr>
                <w:ilvl w:val="0"/>
                <w:numId w:val="16"/>
              </w:numPr>
              <w:tabs>
                <w:tab w:val="clear" w:pos="287"/>
                <w:tab w:val="left" w:pos="176"/>
              </w:tabs>
              <w:ind w:left="176" w:hanging="176"/>
              <w:rPr>
                <w:lang w:val="es-419"/>
              </w:rPr>
            </w:pPr>
            <w:r w:rsidRPr="00697FF9">
              <w:rPr>
                <w:lang w:val="es-419"/>
              </w:rPr>
              <w:t xml:space="preserve">Conoce que problemas se pueden atacar usando algoritmos de machine </w:t>
            </w:r>
            <w:proofErr w:type="spellStart"/>
            <w:r w:rsidRPr="00697FF9">
              <w:rPr>
                <w:lang w:val="es-419"/>
              </w:rPr>
              <w:t>learning</w:t>
            </w:r>
            <w:proofErr w:type="spellEnd"/>
          </w:p>
          <w:p w:rsidR="00697FF9" w:rsidRPr="00697FF9" w:rsidRDefault="00697FF9" w:rsidP="00697FF9">
            <w:pPr>
              <w:pStyle w:val="TablaListanumero"/>
              <w:numPr>
                <w:ilvl w:val="0"/>
                <w:numId w:val="16"/>
              </w:numPr>
              <w:tabs>
                <w:tab w:val="clear" w:pos="287"/>
                <w:tab w:val="left" w:pos="176"/>
              </w:tabs>
              <w:ind w:left="176" w:hanging="176"/>
              <w:rPr>
                <w:lang w:val="es-419"/>
              </w:rPr>
            </w:pPr>
            <w:r w:rsidRPr="00697FF9">
              <w:rPr>
                <w:lang w:val="es-419"/>
              </w:rPr>
              <w:t>Es capaz de diferenciar entre análisis supervisado y no supervisado</w:t>
            </w:r>
          </w:p>
          <w:p w:rsidR="00697FF9" w:rsidRPr="00697FF9" w:rsidRDefault="00697FF9" w:rsidP="00697FF9">
            <w:pPr>
              <w:pStyle w:val="TablaListanumero"/>
              <w:numPr>
                <w:ilvl w:val="0"/>
                <w:numId w:val="16"/>
              </w:numPr>
              <w:tabs>
                <w:tab w:val="clear" w:pos="287"/>
                <w:tab w:val="left" w:pos="176"/>
              </w:tabs>
              <w:ind w:left="176" w:hanging="176"/>
              <w:rPr>
                <w:lang w:val="es-419"/>
              </w:rPr>
            </w:pPr>
            <w:r w:rsidRPr="00697FF9">
              <w:rPr>
                <w:lang w:val="es-419"/>
              </w:rPr>
              <w:t xml:space="preserve">Desarrolla modelos de machine </w:t>
            </w:r>
            <w:proofErr w:type="spellStart"/>
            <w:r w:rsidRPr="00697FF9">
              <w:rPr>
                <w:lang w:val="es-419"/>
              </w:rPr>
              <w:t>learning</w:t>
            </w:r>
            <w:proofErr w:type="spellEnd"/>
            <w:r w:rsidRPr="00697FF9">
              <w:rPr>
                <w:lang w:val="es-419"/>
              </w:rPr>
              <w:t xml:space="preserve"> en Python usando la librería </w:t>
            </w:r>
            <w:proofErr w:type="spellStart"/>
            <w:r w:rsidRPr="00697FF9">
              <w:rPr>
                <w:lang w:val="es-419"/>
              </w:rPr>
              <w:t>sklearn</w:t>
            </w:r>
            <w:proofErr w:type="spellEnd"/>
            <w:r w:rsidRPr="00697FF9">
              <w:rPr>
                <w:lang w:val="es-419"/>
              </w:rPr>
              <w:t>.</w:t>
            </w:r>
          </w:p>
          <w:p w:rsidR="00697FF9" w:rsidRPr="00697FF9" w:rsidRDefault="00697FF9" w:rsidP="00697FF9">
            <w:pPr>
              <w:pStyle w:val="TablaListanumero"/>
              <w:numPr>
                <w:ilvl w:val="0"/>
                <w:numId w:val="0"/>
              </w:numPr>
              <w:tabs>
                <w:tab w:val="clear" w:pos="287"/>
                <w:tab w:val="left" w:pos="176"/>
              </w:tabs>
              <w:ind w:left="176"/>
              <w:rPr>
                <w:lang w:val="es-419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97FF9" w:rsidRPr="00697FF9" w:rsidRDefault="00697FF9" w:rsidP="00697FF9">
            <w:pPr>
              <w:pStyle w:val="TablaListanumero"/>
              <w:numPr>
                <w:ilvl w:val="0"/>
                <w:numId w:val="16"/>
              </w:numPr>
              <w:tabs>
                <w:tab w:val="clear" w:pos="287"/>
                <w:tab w:val="left" w:pos="176"/>
              </w:tabs>
              <w:ind w:left="176" w:hanging="176"/>
              <w:rPr>
                <w:lang w:val="es-419"/>
              </w:rPr>
            </w:pPr>
            <w:r w:rsidRPr="00697FF9">
              <w:rPr>
                <w:lang w:val="es-419"/>
              </w:rPr>
              <w:t>Muestra tolerancia ante las diversas opiniones en el desarrollo de las actividades.</w:t>
            </w:r>
          </w:p>
          <w:p w:rsidR="00697FF9" w:rsidRPr="00697FF9" w:rsidRDefault="00697FF9" w:rsidP="00697FF9">
            <w:pPr>
              <w:pStyle w:val="TablaListanumero"/>
              <w:numPr>
                <w:ilvl w:val="0"/>
                <w:numId w:val="16"/>
              </w:numPr>
              <w:tabs>
                <w:tab w:val="clear" w:pos="287"/>
                <w:tab w:val="left" w:pos="176"/>
              </w:tabs>
              <w:ind w:left="176" w:hanging="176"/>
              <w:rPr>
                <w:lang w:val="es-419"/>
              </w:rPr>
            </w:pPr>
            <w:r w:rsidRPr="00697FF9">
              <w:rPr>
                <w:lang w:val="es-419"/>
              </w:rPr>
              <w:t>Muestra capacidad para la solución de problemas ante las diferentes dificultades que se presentes en el desarrollo.</w:t>
            </w:r>
          </w:p>
          <w:p w:rsidR="00697FF9" w:rsidRPr="00697FF9" w:rsidRDefault="00697FF9" w:rsidP="00697FF9">
            <w:pPr>
              <w:pStyle w:val="TablaListanumero"/>
              <w:numPr>
                <w:ilvl w:val="0"/>
                <w:numId w:val="16"/>
              </w:numPr>
              <w:tabs>
                <w:tab w:val="clear" w:pos="287"/>
                <w:tab w:val="left" w:pos="176"/>
              </w:tabs>
              <w:ind w:left="176" w:hanging="176"/>
              <w:rPr>
                <w:lang w:val="es-419"/>
              </w:rPr>
            </w:pPr>
            <w:r w:rsidRPr="00697FF9">
              <w:rPr>
                <w:lang w:val="es-419"/>
              </w:rPr>
              <w:t>Trabaja en equipo en el intercambio de ideas para llegar a la solución esperada.</w:t>
            </w:r>
          </w:p>
        </w:tc>
      </w:tr>
    </w:tbl>
    <w:p w:rsidR="00975B56" w:rsidRPr="00BB180D" w:rsidRDefault="00975B56" w:rsidP="00082DF3">
      <w:pPr>
        <w:pStyle w:val="Unidad0titulo"/>
      </w:pPr>
      <w:r>
        <w:rPr>
          <w:lang w:val="es-419"/>
        </w:rPr>
        <w:t>Cuarta</w:t>
      </w:r>
      <w:r w:rsidRPr="00BB180D">
        <w:t xml:space="preserve"> Unidad</w:t>
      </w:r>
      <w:r w:rsidRPr="00BB180D">
        <w:tab/>
        <w:t>:</w:t>
      </w:r>
      <w:r w:rsidRPr="00BB180D">
        <w:tab/>
      </w:r>
      <w:proofErr w:type="spellStart"/>
      <w:r w:rsidR="00697FF9" w:rsidRPr="00697FF9">
        <w:rPr>
          <w:lang w:val="es-419"/>
        </w:rPr>
        <w:t>Capstone</w:t>
      </w:r>
      <w:proofErr w:type="spellEnd"/>
      <w:r w:rsidR="00697FF9" w:rsidRPr="00697FF9">
        <w:rPr>
          <w:lang w:val="es-419"/>
        </w:rPr>
        <w:t xml:space="preserve"> Project</w:t>
      </w:r>
    </w:p>
    <w:p w:rsidR="00975B56" w:rsidRPr="00BB180D" w:rsidRDefault="00975B56" w:rsidP="00082DF3">
      <w:pPr>
        <w:pStyle w:val="Unidad1duracin"/>
      </w:pPr>
      <w:r w:rsidRPr="00BB180D">
        <w:t>Duraci</w:t>
      </w:r>
      <w:r w:rsidRPr="00BB180D">
        <w:rPr>
          <w:rFonts w:eastAsia="Calibri"/>
        </w:rPr>
        <w:t>ón</w:t>
      </w:r>
      <w:r w:rsidRPr="00BB180D">
        <w:rPr>
          <w:rFonts w:eastAsia="Calibri"/>
        </w:rPr>
        <w:tab/>
      </w:r>
      <w:r w:rsidRPr="00BB180D">
        <w:t>:</w:t>
      </w:r>
      <w:r w:rsidRPr="00BB180D">
        <w:tab/>
      </w:r>
      <w:r w:rsidR="00697FF9">
        <w:t>3</w:t>
      </w:r>
      <w:r w:rsidRPr="00BB180D">
        <w:t xml:space="preserve"> Semanas</w:t>
      </w:r>
    </w:p>
    <w:tbl>
      <w:tblPr>
        <w:tblStyle w:val="Tablaconcuadrcula"/>
        <w:tblW w:w="9356" w:type="dxa"/>
        <w:tblInd w:w="-289" w:type="dxa"/>
        <w:tblLook w:val="04A0" w:firstRow="1" w:lastRow="0" w:firstColumn="1" w:lastColumn="0" w:noHBand="0" w:noVBand="1"/>
      </w:tblPr>
      <w:tblGrid>
        <w:gridCol w:w="1985"/>
        <w:gridCol w:w="2410"/>
        <w:gridCol w:w="2552"/>
        <w:gridCol w:w="2409"/>
      </w:tblGrid>
      <w:tr w:rsidR="00975B56" w:rsidRPr="00BB180D" w:rsidTr="006C36BA">
        <w:trPr>
          <w:trHeight w:val="397"/>
        </w:trPr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vAlign w:val="center"/>
            <w:hideMark/>
          </w:tcPr>
          <w:p w:rsidR="00975B56" w:rsidRPr="00BB180D" w:rsidRDefault="00975B56" w:rsidP="006C36BA">
            <w:pPr>
              <w:jc w:val="center"/>
              <w:rPr>
                <w:rFonts w:ascii="Helvetica Neue" w:hAnsi="Helvetica Neue" w:cs="Arial"/>
              </w:rPr>
            </w:pPr>
            <w:r w:rsidRPr="00BB180D">
              <w:rPr>
                <w:rFonts w:ascii="Franklin Gothic Medium Cond" w:hAnsi="Franklin Gothic Medium Cond" w:cs="Arial"/>
                <w:color w:val="FFFFFF" w:themeColor="background1"/>
              </w:rPr>
              <w:t>INDICADOR DE LOGRO</w:t>
            </w:r>
          </w:p>
        </w:tc>
        <w:tc>
          <w:tcPr>
            <w:tcW w:w="49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vAlign w:val="center"/>
            <w:hideMark/>
          </w:tcPr>
          <w:p w:rsidR="00975B56" w:rsidRPr="00BB180D" w:rsidRDefault="00975B56" w:rsidP="006C36BA">
            <w:pPr>
              <w:jc w:val="center"/>
              <w:rPr>
                <w:rFonts w:ascii="Franklin Gothic Medium Cond" w:hAnsi="Franklin Gothic Medium Cond" w:cs="Arial"/>
                <w:color w:val="FFFFFF" w:themeColor="background1"/>
              </w:rPr>
            </w:pPr>
            <w:r w:rsidRPr="00BB180D">
              <w:rPr>
                <w:rFonts w:ascii="Franklin Gothic Medium Cond" w:hAnsi="Franklin Gothic Medium Cond" w:cs="Arial"/>
                <w:color w:val="FFFFFF" w:themeColor="background1"/>
              </w:rPr>
              <w:t>CONTENIDO</w:t>
            </w:r>
          </w:p>
        </w:tc>
        <w:tc>
          <w:tcPr>
            <w:tcW w:w="24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vAlign w:val="center"/>
            <w:hideMark/>
          </w:tcPr>
          <w:p w:rsidR="00975B56" w:rsidRPr="00BB180D" w:rsidRDefault="00975B56" w:rsidP="006C36BA">
            <w:pPr>
              <w:jc w:val="center"/>
              <w:rPr>
                <w:rFonts w:ascii="Helvetica Neue" w:hAnsi="Helvetica Neue" w:cs="Arial"/>
              </w:rPr>
            </w:pPr>
            <w:r w:rsidRPr="00BB180D">
              <w:rPr>
                <w:rFonts w:ascii="Franklin Gothic Medium Cond" w:hAnsi="Franklin Gothic Medium Cond" w:cs="Arial"/>
                <w:color w:val="FFFFFF" w:themeColor="background1"/>
              </w:rPr>
              <w:t>ACTITUD</w:t>
            </w:r>
          </w:p>
        </w:tc>
      </w:tr>
      <w:tr w:rsidR="00975B56" w:rsidRPr="00BB180D" w:rsidTr="006C36BA">
        <w:trPr>
          <w:trHeight w:val="411"/>
        </w:trPr>
        <w:tc>
          <w:tcPr>
            <w:tcW w:w="19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vAlign w:val="center"/>
            <w:hideMark/>
          </w:tcPr>
          <w:p w:rsidR="00975B56" w:rsidRPr="00BB180D" w:rsidRDefault="00975B56" w:rsidP="006C36BA">
            <w:pPr>
              <w:rPr>
                <w:rFonts w:ascii="Helvetica Neue" w:hAnsi="Helvetica Neue" w:cs="Arial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vAlign w:val="center"/>
          </w:tcPr>
          <w:p w:rsidR="00975B56" w:rsidRPr="00BB180D" w:rsidRDefault="00975B56" w:rsidP="006C36BA">
            <w:pPr>
              <w:jc w:val="center"/>
              <w:rPr>
                <w:rFonts w:ascii="Franklin Gothic Medium Cond" w:hAnsi="Franklin Gothic Medium Cond" w:cs="Arial"/>
                <w:color w:val="FFFFFF" w:themeColor="background1"/>
              </w:rPr>
            </w:pPr>
            <w:r w:rsidRPr="00BB180D">
              <w:rPr>
                <w:rFonts w:ascii="Franklin Gothic Medium Cond" w:hAnsi="Franklin Gothic Medium Cond" w:cs="Arial"/>
                <w:color w:val="FFFFFF" w:themeColor="background1"/>
              </w:rPr>
              <w:t>CONCEPTUAL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vAlign w:val="center"/>
            <w:hideMark/>
          </w:tcPr>
          <w:p w:rsidR="00975B56" w:rsidRPr="00BB180D" w:rsidRDefault="00975B56" w:rsidP="006C36BA">
            <w:pPr>
              <w:jc w:val="center"/>
              <w:rPr>
                <w:rFonts w:ascii="Franklin Gothic Medium Cond" w:hAnsi="Franklin Gothic Medium Cond" w:cs="Arial"/>
                <w:color w:val="FFFFFF" w:themeColor="background1"/>
              </w:rPr>
            </w:pPr>
            <w:r w:rsidRPr="00BB180D">
              <w:rPr>
                <w:rFonts w:ascii="Franklin Gothic Medium Cond" w:hAnsi="Franklin Gothic Medium Cond" w:cs="Arial"/>
                <w:color w:val="FFFFFF" w:themeColor="background1"/>
              </w:rPr>
              <w:t>PROCEDIMENTAL</w:t>
            </w:r>
          </w:p>
        </w:tc>
        <w:tc>
          <w:tcPr>
            <w:tcW w:w="24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vAlign w:val="center"/>
            <w:hideMark/>
          </w:tcPr>
          <w:p w:rsidR="00975B56" w:rsidRPr="00BB180D" w:rsidRDefault="00975B56" w:rsidP="006C36BA">
            <w:pPr>
              <w:jc w:val="center"/>
              <w:rPr>
                <w:rFonts w:ascii="Helvetica Neue" w:hAnsi="Helvetica Neue" w:cs="Arial"/>
              </w:rPr>
            </w:pPr>
          </w:p>
        </w:tc>
      </w:tr>
      <w:tr w:rsidR="00697FF9" w:rsidRPr="00BB180D" w:rsidTr="006C36BA">
        <w:trPr>
          <w:trHeight w:val="3993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97FF9" w:rsidRPr="00697FF9" w:rsidRDefault="00697FF9" w:rsidP="00697FF9">
            <w:pPr>
              <w:pStyle w:val="TablaListanumero"/>
              <w:numPr>
                <w:ilvl w:val="0"/>
                <w:numId w:val="0"/>
              </w:numPr>
              <w:rPr>
                <w:lang w:val="es-419"/>
              </w:rPr>
            </w:pPr>
            <w:r w:rsidRPr="00697FF9">
              <w:rPr>
                <w:lang w:val="es-419"/>
              </w:rPr>
              <w:t xml:space="preserve">Desarrollo un modelo de machine </w:t>
            </w:r>
            <w:proofErr w:type="spellStart"/>
            <w:r w:rsidRPr="00697FF9">
              <w:rPr>
                <w:lang w:val="es-419"/>
              </w:rPr>
              <w:t>learning</w:t>
            </w:r>
            <w:proofErr w:type="spellEnd"/>
            <w:r w:rsidRPr="00697FF9">
              <w:rPr>
                <w:lang w:val="es-419"/>
              </w:rPr>
              <w:t xml:space="preserve"> básico usando Python.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97FF9" w:rsidRPr="00697FF9" w:rsidRDefault="00697FF9" w:rsidP="00697FF9">
            <w:pPr>
              <w:pStyle w:val="TablaListanumero"/>
              <w:numPr>
                <w:ilvl w:val="0"/>
                <w:numId w:val="30"/>
              </w:numPr>
              <w:tabs>
                <w:tab w:val="clear" w:pos="287"/>
                <w:tab w:val="left" w:pos="318"/>
              </w:tabs>
              <w:ind w:left="318" w:hanging="318"/>
              <w:rPr>
                <w:lang w:val="es-419"/>
              </w:rPr>
            </w:pPr>
            <w:r w:rsidRPr="00697FF9">
              <w:rPr>
                <w:lang w:val="es-419"/>
              </w:rPr>
              <w:t xml:space="preserve">Definición de problemas que pueden ser abordados mediante métodos de machine </w:t>
            </w:r>
            <w:proofErr w:type="spellStart"/>
            <w:r w:rsidRPr="00697FF9">
              <w:rPr>
                <w:lang w:val="es-419"/>
              </w:rPr>
              <w:t>learning</w:t>
            </w:r>
            <w:proofErr w:type="spellEnd"/>
            <w:r w:rsidRPr="00697FF9">
              <w:rPr>
                <w:lang w:val="es-419"/>
              </w:rPr>
              <w:t>.</w:t>
            </w:r>
          </w:p>
          <w:p w:rsidR="00697FF9" w:rsidRPr="00697FF9" w:rsidRDefault="00697FF9" w:rsidP="00697FF9">
            <w:pPr>
              <w:pStyle w:val="TablaListanumero"/>
              <w:numPr>
                <w:ilvl w:val="0"/>
                <w:numId w:val="30"/>
              </w:numPr>
              <w:tabs>
                <w:tab w:val="clear" w:pos="287"/>
                <w:tab w:val="left" w:pos="318"/>
              </w:tabs>
              <w:ind w:left="318" w:hanging="318"/>
              <w:rPr>
                <w:lang w:val="es-419"/>
              </w:rPr>
            </w:pPr>
            <w:r w:rsidRPr="00697FF9">
              <w:rPr>
                <w:lang w:val="es-419"/>
              </w:rPr>
              <w:t>Manipulación de datos para desarrollo de modelos.</w:t>
            </w:r>
          </w:p>
          <w:p w:rsidR="00697FF9" w:rsidRPr="00697FF9" w:rsidRDefault="00697FF9" w:rsidP="00697FF9">
            <w:pPr>
              <w:pStyle w:val="TablaListanumero"/>
              <w:numPr>
                <w:ilvl w:val="0"/>
                <w:numId w:val="30"/>
              </w:numPr>
              <w:tabs>
                <w:tab w:val="clear" w:pos="287"/>
                <w:tab w:val="left" w:pos="318"/>
              </w:tabs>
              <w:ind w:left="318" w:hanging="318"/>
              <w:rPr>
                <w:lang w:val="es-419"/>
              </w:rPr>
            </w:pPr>
            <w:r w:rsidRPr="00697FF9">
              <w:rPr>
                <w:lang w:val="es-419"/>
              </w:rPr>
              <w:t>Aplicación práctica de modelos</w:t>
            </w:r>
          </w:p>
          <w:p w:rsidR="00697FF9" w:rsidRPr="00697FF9" w:rsidRDefault="00697FF9" w:rsidP="00697FF9">
            <w:pPr>
              <w:pStyle w:val="TablaListanumero"/>
              <w:numPr>
                <w:ilvl w:val="0"/>
                <w:numId w:val="0"/>
              </w:numPr>
              <w:tabs>
                <w:tab w:val="left" w:pos="318"/>
              </w:tabs>
              <w:ind w:left="318" w:hanging="318"/>
              <w:rPr>
                <w:lang w:val="es-419"/>
              </w:rPr>
            </w:pPr>
          </w:p>
          <w:p w:rsidR="00697FF9" w:rsidRPr="00697FF9" w:rsidRDefault="00697FF9" w:rsidP="00697FF9">
            <w:pPr>
              <w:pStyle w:val="TablaListanumero"/>
              <w:numPr>
                <w:ilvl w:val="0"/>
                <w:numId w:val="0"/>
              </w:numPr>
              <w:tabs>
                <w:tab w:val="left" w:pos="318"/>
              </w:tabs>
              <w:ind w:left="318" w:hanging="318"/>
              <w:rPr>
                <w:lang w:val="es-419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97FF9" w:rsidRPr="00697FF9" w:rsidRDefault="00697FF9" w:rsidP="00697FF9">
            <w:pPr>
              <w:pStyle w:val="TablaListanumero"/>
              <w:numPr>
                <w:ilvl w:val="0"/>
                <w:numId w:val="16"/>
              </w:numPr>
              <w:tabs>
                <w:tab w:val="clear" w:pos="287"/>
                <w:tab w:val="left" w:pos="176"/>
              </w:tabs>
              <w:ind w:left="176" w:hanging="176"/>
              <w:rPr>
                <w:lang w:val="es-419"/>
              </w:rPr>
            </w:pPr>
            <w:r w:rsidRPr="00697FF9">
              <w:rPr>
                <w:lang w:val="es-419"/>
              </w:rPr>
              <w:t xml:space="preserve">Reconoce problemas que pueden ser resueltos mediante métodos de machine </w:t>
            </w:r>
            <w:proofErr w:type="spellStart"/>
            <w:r w:rsidRPr="00697FF9">
              <w:rPr>
                <w:lang w:val="es-419"/>
              </w:rPr>
              <w:t>learning</w:t>
            </w:r>
            <w:proofErr w:type="spellEnd"/>
          </w:p>
          <w:p w:rsidR="00697FF9" w:rsidRPr="00697FF9" w:rsidRDefault="00697FF9" w:rsidP="00697FF9">
            <w:pPr>
              <w:pStyle w:val="TablaListanumero"/>
              <w:numPr>
                <w:ilvl w:val="0"/>
                <w:numId w:val="16"/>
              </w:numPr>
              <w:tabs>
                <w:tab w:val="clear" w:pos="287"/>
                <w:tab w:val="left" w:pos="176"/>
              </w:tabs>
              <w:ind w:left="176" w:hanging="176"/>
              <w:rPr>
                <w:lang w:val="es-419"/>
              </w:rPr>
            </w:pPr>
            <w:r w:rsidRPr="00697FF9">
              <w:rPr>
                <w:lang w:val="es-419"/>
              </w:rPr>
              <w:t>Manipula los datos con Python y las librerías aprendidas para analizar el problema.</w:t>
            </w:r>
          </w:p>
          <w:p w:rsidR="00697FF9" w:rsidRPr="00697FF9" w:rsidRDefault="00697FF9" w:rsidP="00697FF9">
            <w:pPr>
              <w:pStyle w:val="TablaListanumero"/>
              <w:numPr>
                <w:ilvl w:val="0"/>
                <w:numId w:val="16"/>
              </w:numPr>
              <w:tabs>
                <w:tab w:val="clear" w:pos="287"/>
                <w:tab w:val="left" w:pos="176"/>
              </w:tabs>
              <w:ind w:left="176" w:hanging="176"/>
              <w:rPr>
                <w:lang w:val="es-419"/>
              </w:rPr>
            </w:pPr>
            <w:r w:rsidRPr="00697FF9">
              <w:rPr>
                <w:lang w:val="es-419"/>
              </w:rPr>
              <w:t xml:space="preserve">Usa métodos de machine </w:t>
            </w:r>
            <w:proofErr w:type="spellStart"/>
            <w:r w:rsidRPr="00697FF9">
              <w:rPr>
                <w:lang w:val="es-419"/>
              </w:rPr>
              <w:t>learning</w:t>
            </w:r>
            <w:proofErr w:type="spellEnd"/>
            <w:r w:rsidRPr="00697FF9">
              <w:rPr>
                <w:lang w:val="es-419"/>
              </w:rPr>
              <w:t xml:space="preserve"> para desarrollar un modelo que permita resolver el problema planteado.</w:t>
            </w:r>
          </w:p>
          <w:p w:rsidR="00697FF9" w:rsidRPr="00697FF9" w:rsidRDefault="00697FF9" w:rsidP="00697FF9">
            <w:pPr>
              <w:pStyle w:val="TablaListanumero"/>
              <w:numPr>
                <w:ilvl w:val="0"/>
                <w:numId w:val="0"/>
              </w:numPr>
              <w:tabs>
                <w:tab w:val="clear" w:pos="287"/>
                <w:tab w:val="left" w:pos="176"/>
              </w:tabs>
              <w:ind w:left="176"/>
              <w:rPr>
                <w:lang w:val="es-419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97FF9" w:rsidRPr="00697FF9" w:rsidRDefault="00697FF9" w:rsidP="00697FF9">
            <w:pPr>
              <w:pStyle w:val="TablaListanumero"/>
              <w:numPr>
                <w:ilvl w:val="0"/>
                <w:numId w:val="16"/>
              </w:numPr>
              <w:tabs>
                <w:tab w:val="clear" w:pos="287"/>
                <w:tab w:val="left" w:pos="176"/>
              </w:tabs>
              <w:ind w:left="176" w:hanging="176"/>
              <w:rPr>
                <w:lang w:val="es-419"/>
              </w:rPr>
            </w:pPr>
            <w:r w:rsidRPr="00697FF9">
              <w:rPr>
                <w:lang w:val="es-419"/>
              </w:rPr>
              <w:t>Acepta las opiniones de sus demás compañeros en el desarrollo de las actividades.</w:t>
            </w:r>
          </w:p>
          <w:p w:rsidR="00697FF9" w:rsidRPr="00697FF9" w:rsidRDefault="00697FF9" w:rsidP="00697FF9">
            <w:pPr>
              <w:pStyle w:val="TablaListanumero"/>
              <w:numPr>
                <w:ilvl w:val="0"/>
                <w:numId w:val="16"/>
              </w:numPr>
              <w:tabs>
                <w:tab w:val="clear" w:pos="287"/>
                <w:tab w:val="left" w:pos="176"/>
              </w:tabs>
              <w:ind w:left="176" w:hanging="176"/>
              <w:rPr>
                <w:lang w:val="es-419"/>
              </w:rPr>
            </w:pPr>
            <w:r w:rsidRPr="00697FF9">
              <w:rPr>
                <w:lang w:val="es-419"/>
              </w:rPr>
              <w:t>Coopera junto a sus demás compañeros en brindar ideas de solución para las actividades formuladas en clase.</w:t>
            </w:r>
          </w:p>
          <w:p w:rsidR="00697FF9" w:rsidRPr="00697FF9" w:rsidRDefault="00697FF9" w:rsidP="00697FF9">
            <w:pPr>
              <w:pStyle w:val="TablaListanumero"/>
              <w:numPr>
                <w:ilvl w:val="0"/>
                <w:numId w:val="16"/>
              </w:numPr>
              <w:tabs>
                <w:tab w:val="clear" w:pos="287"/>
                <w:tab w:val="left" w:pos="176"/>
              </w:tabs>
              <w:ind w:left="176" w:hanging="176"/>
              <w:rPr>
                <w:lang w:val="es-419"/>
              </w:rPr>
            </w:pPr>
            <w:r w:rsidRPr="00697FF9">
              <w:rPr>
                <w:lang w:val="es-419"/>
              </w:rPr>
              <w:t>Muestra disposición para agruparse con sus compañeros en el desarrollo de actividades en clase.</w:t>
            </w:r>
          </w:p>
        </w:tc>
      </w:tr>
    </w:tbl>
    <w:p w:rsidR="00975B56" w:rsidRDefault="00975B56" w:rsidP="00082DF3">
      <w:pPr>
        <w:pStyle w:val="SeccinTitulo"/>
        <w:numPr>
          <w:ilvl w:val="0"/>
          <w:numId w:val="0"/>
        </w:numPr>
        <w:ind w:left="284"/>
      </w:pPr>
    </w:p>
    <w:p w:rsidR="00975B56" w:rsidRDefault="00975B56" w:rsidP="00082DF3">
      <w:pPr>
        <w:pStyle w:val="SeccinTitulo"/>
        <w:numPr>
          <w:ilvl w:val="0"/>
          <w:numId w:val="0"/>
        </w:numPr>
        <w:ind w:left="284"/>
      </w:pPr>
    </w:p>
    <w:p w:rsidR="00975B56" w:rsidRDefault="00975B56" w:rsidP="00082DF3">
      <w:pPr>
        <w:pStyle w:val="SeccinTitulo"/>
        <w:numPr>
          <w:ilvl w:val="0"/>
          <w:numId w:val="0"/>
        </w:numPr>
        <w:ind w:left="284"/>
      </w:pPr>
    </w:p>
    <w:p w:rsidR="00975B56" w:rsidRDefault="00975B56" w:rsidP="00082DF3">
      <w:pPr>
        <w:pStyle w:val="SeccinTitulo"/>
        <w:numPr>
          <w:ilvl w:val="0"/>
          <w:numId w:val="0"/>
        </w:numPr>
        <w:ind w:left="284"/>
      </w:pPr>
    </w:p>
    <w:p w:rsidR="00975B56" w:rsidRPr="00BB180D" w:rsidRDefault="00975B56" w:rsidP="00D21FD1">
      <w:pPr>
        <w:pStyle w:val="SeccinTitulo"/>
      </w:pPr>
      <w:r w:rsidRPr="00BB180D">
        <w:lastRenderedPageBreak/>
        <w:t>Estrategias metodol</w:t>
      </w:r>
      <w:r w:rsidRPr="00BB180D">
        <w:rPr>
          <w:rFonts w:eastAsia="Calibri"/>
        </w:rPr>
        <w:t>ógicas</w:t>
      </w:r>
    </w:p>
    <w:p w:rsidR="00975B56" w:rsidRPr="00BB180D" w:rsidRDefault="00975B56" w:rsidP="003D6514">
      <w:pPr>
        <w:pStyle w:val="CuerpoTexto"/>
      </w:pPr>
      <w:r w:rsidRPr="00BB180D">
        <w:t>Los lineamientos metodol</w:t>
      </w:r>
      <w:r w:rsidRPr="00BB180D">
        <w:rPr>
          <w:rFonts w:eastAsia="Calibri"/>
        </w:rPr>
        <w:t>ógicos</w:t>
      </w:r>
      <w:r w:rsidRPr="00BB180D">
        <w:t xml:space="preserve"> </w:t>
      </w:r>
      <w:r w:rsidRPr="00BB180D">
        <w:rPr>
          <w:rFonts w:eastAsia="Calibri"/>
        </w:rPr>
        <w:t>para</w:t>
      </w:r>
      <w:r w:rsidRPr="00BB180D">
        <w:t xml:space="preserve"> </w:t>
      </w:r>
      <w:r w:rsidRPr="00BB180D">
        <w:rPr>
          <w:rFonts w:eastAsia="Calibri"/>
        </w:rPr>
        <w:t>el</w:t>
      </w:r>
      <w:r w:rsidRPr="00BB180D">
        <w:t xml:space="preserve"> </w:t>
      </w:r>
      <w:r w:rsidRPr="00BB180D">
        <w:rPr>
          <w:rFonts w:eastAsia="Calibri"/>
        </w:rPr>
        <w:t>desarrollo</w:t>
      </w:r>
      <w:r w:rsidRPr="00BB180D">
        <w:t xml:space="preserve"> </w:t>
      </w:r>
      <w:r w:rsidRPr="00BB180D">
        <w:rPr>
          <w:rFonts w:eastAsia="Calibri"/>
        </w:rPr>
        <w:t>de</w:t>
      </w:r>
      <w:r w:rsidRPr="00BB180D">
        <w:t xml:space="preserve"> </w:t>
      </w:r>
      <w:r w:rsidRPr="00BB180D">
        <w:rPr>
          <w:rFonts w:eastAsia="Calibri"/>
        </w:rPr>
        <w:t>la</w:t>
      </w:r>
      <w:r w:rsidRPr="00BB180D">
        <w:t xml:space="preserve"> </w:t>
      </w:r>
      <w:r w:rsidRPr="00BB180D">
        <w:rPr>
          <w:rFonts w:eastAsia="Calibri"/>
        </w:rPr>
        <w:t>unidad</w:t>
      </w:r>
      <w:r w:rsidRPr="00BB180D">
        <w:t xml:space="preserve"> </w:t>
      </w:r>
      <w:r w:rsidRPr="00BB180D">
        <w:rPr>
          <w:rFonts w:eastAsia="Calibri"/>
        </w:rPr>
        <w:t>didáctica</w:t>
      </w:r>
      <w:r w:rsidRPr="00BB180D">
        <w:t> </w:t>
      </w:r>
      <w:r w:rsidRPr="00A41D0D">
        <w:rPr>
          <w:noProof/>
          <w:lang w:val="es-419"/>
        </w:rPr>
        <w:t>Desarrollo de Aplicaciones Analiticas</w:t>
      </w:r>
      <w:r>
        <w:t xml:space="preserve">, </w:t>
      </w:r>
      <w:r w:rsidRPr="00BB180D">
        <w:t>permiten el desarrollo de los procesos de ense</w:t>
      </w:r>
      <w:r w:rsidRPr="00BB180D">
        <w:rPr>
          <w:rFonts w:eastAsia="Calibri"/>
        </w:rPr>
        <w:t>ñanza</w:t>
      </w:r>
      <w:r w:rsidRPr="00BB180D">
        <w:t xml:space="preserve"> </w:t>
      </w:r>
      <w:r w:rsidRPr="00BB180D">
        <w:rPr>
          <w:rFonts w:eastAsia="Calibri"/>
        </w:rPr>
        <w:t>aprendizaje</w:t>
      </w:r>
      <w:r w:rsidRPr="00BB180D">
        <w:t xml:space="preserve"> </w:t>
      </w:r>
      <w:r w:rsidRPr="00BB180D">
        <w:rPr>
          <w:rFonts w:eastAsia="Calibri"/>
        </w:rPr>
        <w:t>a</w:t>
      </w:r>
      <w:r w:rsidRPr="00BB180D">
        <w:t xml:space="preserve"> </w:t>
      </w:r>
      <w:r w:rsidRPr="00BB180D">
        <w:rPr>
          <w:rFonts w:eastAsia="Calibri"/>
        </w:rPr>
        <w:t>partir</w:t>
      </w:r>
      <w:r w:rsidRPr="00BB180D">
        <w:t xml:space="preserve"> </w:t>
      </w:r>
      <w:r w:rsidRPr="00BB180D">
        <w:rPr>
          <w:rFonts w:eastAsia="Calibri"/>
        </w:rPr>
        <w:t>de</w:t>
      </w:r>
      <w:r w:rsidRPr="00BB180D">
        <w:t xml:space="preserve"> </w:t>
      </w:r>
      <w:r w:rsidRPr="00BB180D">
        <w:rPr>
          <w:rFonts w:eastAsia="Calibri"/>
        </w:rPr>
        <w:t>la</w:t>
      </w:r>
      <w:r w:rsidRPr="00BB180D">
        <w:t xml:space="preserve"> </w:t>
      </w:r>
      <w:r w:rsidRPr="00BB180D">
        <w:rPr>
          <w:rFonts w:eastAsia="Calibri"/>
        </w:rPr>
        <w:t>intervención</w:t>
      </w:r>
      <w:r w:rsidRPr="00BB180D">
        <w:t xml:space="preserve"> </w:t>
      </w:r>
      <w:r w:rsidRPr="00BB180D">
        <w:rPr>
          <w:rFonts w:eastAsia="Calibri"/>
        </w:rPr>
        <w:t>activa</w:t>
      </w:r>
      <w:r w:rsidRPr="00BB180D">
        <w:t xml:space="preserve"> </w:t>
      </w:r>
      <w:r w:rsidRPr="00BB180D">
        <w:rPr>
          <w:rFonts w:eastAsia="Calibri"/>
        </w:rPr>
        <w:t>de</w:t>
      </w:r>
      <w:r w:rsidRPr="00BB180D">
        <w:t xml:space="preserve"> </w:t>
      </w:r>
      <w:r w:rsidRPr="00BB180D">
        <w:rPr>
          <w:rFonts w:eastAsia="Calibri"/>
        </w:rPr>
        <w:t>los</w:t>
      </w:r>
      <w:r w:rsidRPr="00BB180D">
        <w:t xml:space="preserve"> </w:t>
      </w:r>
      <w:r w:rsidRPr="00BB180D">
        <w:rPr>
          <w:rFonts w:eastAsia="Calibri"/>
        </w:rPr>
        <w:t>estudiantes</w:t>
      </w:r>
      <w:r w:rsidRPr="00BB180D">
        <w:t xml:space="preserve">. </w:t>
      </w:r>
      <w:r w:rsidRPr="00BB180D">
        <w:rPr>
          <w:rFonts w:eastAsia="Calibri"/>
        </w:rPr>
        <w:t>Esto</w:t>
      </w:r>
      <w:r w:rsidRPr="00BB180D">
        <w:t xml:space="preserve"> </w:t>
      </w:r>
      <w:r w:rsidRPr="00BB180D">
        <w:rPr>
          <w:rFonts w:eastAsia="Calibri"/>
        </w:rPr>
        <w:t>implica</w:t>
      </w:r>
      <w:r w:rsidRPr="00BB180D">
        <w:t xml:space="preserve">, </w:t>
      </w:r>
      <w:r w:rsidRPr="00BB180D">
        <w:rPr>
          <w:rFonts w:eastAsia="Calibri"/>
        </w:rPr>
        <w:t>que</w:t>
      </w:r>
      <w:r w:rsidRPr="00BB180D">
        <w:t xml:space="preserve"> </w:t>
      </w:r>
      <w:r w:rsidRPr="00BB180D">
        <w:rPr>
          <w:rFonts w:eastAsia="Calibri"/>
        </w:rPr>
        <w:t>el</w:t>
      </w:r>
      <w:r w:rsidRPr="00BB180D">
        <w:t xml:space="preserve"> </w:t>
      </w:r>
      <w:r w:rsidRPr="00BB180D">
        <w:rPr>
          <w:rFonts w:eastAsia="Calibri"/>
        </w:rPr>
        <w:t>estudiante</w:t>
      </w:r>
      <w:r w:rsidRPr="00BB180D">
        <w:t xml:space="preserve"> </w:t>
      </w:r>
      <w:r w:rsidRPr="00BB180D">
        <w:rPr>
          <w:rFonts w:eastAsia="Calibri"/>
        </w:rPr>
        <w:t>pueda</w:t>
      </w:r>
      <w:r w:rsidRPr="00BB180D">
        <w:t xml:space="preserve"> </w:t>
      </w:r>
      <w:r w:rsidRPr="00BB180D">
        <w:rPr>
          <w:rFonts w:eastAsia="Calibri"/>
        </w:rPr>
        <w:t>establecer</w:t>
      </w:r>
      <w:r w:rsidRPr="00BB180D">
        <w:t xml:space="preserve"> </w:t>
      </w:r>
      <w:r w:rsidRPr="00BB180D">
        <w:rPr>
          <w:rFonts w:eastAsia="Calibri"/>
        </w:rPr>
        <w:t>la</w:t>
      </w:r>
      <w:r w:rsidRPr="00BB180D">
        <w:t xml:space="preserve"> </w:t>
      </w:r>
      <w:r w:rsidRPr="00BB180D">
        <w:rPr>
          <w:rFonts w:eastAsia="Calibri"/>
        </w:rPr>
        <w:t>relación</w:t>
      </w:r>
      <w:r w:rsidRPr="00BB180D">
        <w:t xml:space="preserve"> </w:t>
      </w:r>
      <w:r w:rsidRPr="00BB180D">
        <w:rPr>
          <w:rFonts w:eastAsia="Calibri"/>
        </w:rPr>
        <w:t>de</w:t>
      </w:r>
      <w:r w:rsidRPr="00BB180D">
        <w:t xml:space="preserve"> </w:t>
      </w:r>
      <w:r w:rsidRPr="00BB180D">
        <w:rPr>
          <w:rFonts w:eastAsia="Calibri"/>
        </w:rPr>
        <w:t>los</w:t>
      </w:r>
      <w:r w:rsidRPr="00BB180D">
        <w:t xml:space="preserve"> </w:t>
      </w:r>
      <w:r w:rsidRPr="00BB180D">
        <w:rPr>
          <w:rFonts w:eastAsia="Calibri"/>
        </w:rPr>
        <w:t>saberes</w:t>
      </w:r>
      <w:r w:rsidRPr="00BB180D">
        <w:t xml:space="preserve"> </w:t>
      </w:r>
      <w:r w:rsidRPr="00BB180D">
        <w:rPr>
          <w:rFonts w:eastAsia="Calibri"/>
        </w:rPr>
        <w:t>previos</w:t>
      </w:r>
      <w:r w:rsidRPr="00BB180D">
        <w:t xml:space="preserve"> </w:t>
      </w:r>
      <w:r w:rsidRPr="00BB180D">
        <w:rPr>
          <w:rFonts w:eastAsia="Calibri"/>
        </w:rPr>
        <w:t>con</w:t>
      </w:r>
      <w:r w:rsidRPr="00BB180D">
        <w:t xml:space="preserve"> </w:t>
      </w:r>
      <w:r w:rsidRPr="00BB180D">
        <w:rPr>
          <w:rFonts w:eastAsia="Calibri"/>
        </w:rPr>
        <w:t>la</w:t>
      </w:r>
      <w:r w:rsidRPr="00BB180D">
        <w:t xml:space="preserve"> </w:t>
      </w:r>
      <w:r w:rsidRPr="00BB180D">
        <w:rPr>
          <w:rFonts w:eastAsia="Calibri"/>
        </w:rPr>
        <w:t>nueva</w:t>
      </w:r>
      <w:r w:rsidRPr="00BB180D">
        <w:t xml:space="preserve"> </w:t>
      </w:r>
      <w:r w:rsidRPr="00BB180D">
        <w:rPr>
          <w:rFonts w:eastAsia="Calibri"/>
        </w:rPr>
        <w:t>información</w:t>
      </w:r>
      <w:r w:rsidRPr="00BB180D">
        <w:t xml:space="preserve">, </w:t>
      </w:r>
      <w:r w:rsidRPr="00BB180D">
        <w:rPr>
          <w:rFonts w:eastAsia="Calibri"/>
        </w:rPr>
        <w:t>lo</w:t>
      </w:r>
      <w:r w:rsidRPr="00BB180D">
        <w:t xml:space="preserve"> </w:t>
      </w:r>
      <w:r w:rsidRPr="00BB180D">
        <w:rPr>
          <w:rFonts w:eastAsia="Calibri"/>
        </w:rPr>
        <w:t>que</w:t>
      </w:r>
      <w:r w:rsidRPr="00BB180D">
        <w:t xml:space="preserve"> </w:t>
      </w:r>
      <w:r w:rsidRPr="00BB180D">
        <w:rPr>
          <w:rFonts w:eastAsia="Calibri"/>
        </w:rPr>
        <w:t>posibilita</w:t>
      </w:r>
      <w:r w:rsidRPr="00BB180D">
        <w:t xml:space="preserve"> </w:t>
      </w:r>
      <w:r w:rsidRPr="00BB180D">
        <w:rPr>
          <w:rFonts w:eastAsia="Calibri"/>
        </w:rPr>
        <w:t>la</w:t>
      </w:r>
      <w:r w:rsidRPr="00BB180D">
        <w:t xml:space="preserve"> </w:t>
      </w:r>
      <w:r w:rsidRPr="00BB180D">
        <w:rPr>
          <w:rFonts w:eastAsia="Calibri"/>
        </w:rPr>
        <w:t>i</w:t>
      </w:r>
      <w:r w:rsidRPr="00BB180D">
        <w:t>ntegraci</w:t>
      </w:r>
      <w:r w:rsidRPr="00BB180D">
        <w:rPr>
          <w:rFonts w:eastAsia="Calibri"/>
        </w:rPr>
        <w:t>ón</w:t>
      </w:r>
      <w:r w:rsidRPr="00BB180D">
        <w:t xml:space="preserve"> </w:t>
      </w:r>
      <w:r w:rsidRPr="00BB180D">
        <w:rPr>
          <w:rFonts w:eastAsia="Calibri"/>
        </w:rPr>
        <w:t>y</w:t>
      </w:r>
      <w:r w:rsidRPr="00BB180D">
        <w:t xml:space="preserve"> </w:t>
      </w:r>
      <w:r w:rsidRPr="00BB180D">
        <w:rPr>
          <w:rFonts w:eastAsia="Calibri"/>
        </w:rPr>
        <w:t>posterior</w:t>
      </w:r>
      <w:r w:rsidRPr="00BB180D">
        <w:t xml:space="preserve"> </w:t>
      </w:r>
      <w:r w:rsidRPr="00BB180D">
        <w:rPr>
          <w:rFonts w:eastAsia="Calibri"/>
        </w:rPr>
        <w:t>construcción</w:t>
      </w:r>
      <w:r w:rsidRPr="00BB180D">
        <w:t xml:space="preserve"> </w:t>
      </w:r>
      <w:r w:rsidRPr="00BB180D">
        <w:rPr>
          <w:rFonts w:eastAsia="Calibri"/>
        </w:rPr>
        <w:t>del</w:t>
      </w:r>
      <w:r w:rsidRPr="00BB180D">
        <w:t xml:space="preserve"> </w:t>
      </w:r>
      <w:r w:rsidRPr="00BB180D">
        <w:rPr>
          <w:rFonts w:eastAsia="Calibri"/>
        </w:rPr>
        <w:t>nuevo</w:t>
      </w:r>
      <w:r w:rsidRPr="00BB180D">
        <w:t xml:space="preserve"> </w:t>
      </w:r>
      <w:r w:rsidRPr="00BB180D">
        <w:rPr>
          <w:rFonts w:eastAsia="Calibri"/>
        </w:rPr>
        <w:t>conocimiento</w:t>
      </w:r>
      <w:r w:rsidRPr="00BB180D">
        <w:t xml:space="preserve">. </w:t>
      </w:r>
      <w:r w:rsidRPr="00BB180D">
        <w:rPr>
          <w:rFonts w:eastAsia="Calibri"/>
        </w:rPr>
        <w:t>Asimismo</w:t>
      </w:r>
      <w:r w:rsidRPr="00BB180D">
        <w:t xml:space="preserve">, </w:t>
      </w:r>
      <w:r w:rsidRPr="00BB180D">
        <w:rPr>
          <w:rFonts w:eastAsia="Calibri"/>
        </w:rPr>
        <w:t>se</w:t>
      </w:r>
      <w:r w:rsidRPr="00BB180D">
        <w:t xml:space="preserve"> </w:t>
      </w:r>
      <w:r w:rsidRPr="00BB180D">
        <w:rPr>
          <w:rFonts w:eastAsia="Calibri"/>
        </w:rPr>
        <w:t>evidencia</w:t>
      </w:r>
      <w:r w:rsidRPr="00BB180D">
        <w:t xml:space="preserve"> </w:t>
      </w:r>
      <w:r w:rsidRPr="00BB180D">
        <w:rPr>
          <w:rFonts w:eastAsia="Calibri"/>
        </w:rPr>
        <w:t>el</w:t>
      </w:r>
      <w:r w:rsidRPr="00BB180D">
        <w:t xml:space="preserve"> </w:t>
      </w:r>
      <w:r w:rsidRPr="00BB180D">
        <w:rPr>
          <w:rFonts w:eastAsia="Calibri"/>
        </w:rPr>
        <w:t>rol</w:t>
      </w:r>
      <w:r w:rsidRPr="00BB180D">
        <w:t xml:space="preserve"> </w:t>
      </w:r>
      <w:r w:rsidRPr="00BB180D">
        <w:rPr>
          <w:rFonts w:eastAsia="Calibri"/>
        </w:rPr>
        <w:t>del</w:t>
      </w:r>
      <w:r w:rsidRPr="00BB180D">
        <w:t xml:space="preserve"> </w:t>
      </w:r>
      <w:r w:rsidRPr="00BB180D">
        <w:rPr>
          <w:rFonts w:eastAsia="Calibri"/>
        </w:rPr>
        <w:t>docente</w:t>
      </w:r>
      <w:r w:rsidRPr="00BB180D">
        <w:t xml:space="preserve"> </w:t>
      </w:r>
      <w:r w:rsidRPr="00BB180D">
        <w:rPr>
          <w:rFonts w:eastAsia="Calibri"/>
        </w:rPr>
        <w:t>como</w:t>
      </w:r>
      <w:r w:rsidRPr="00BB180D">
        <w:t xml:space="preserve"> </w:t>
      </w:r>
      <w:r w:rsidRPr="00BB180D">
        <w:rPr>
          <w:rFonts w:eastAsia="Calibri"/>
        </w:rPr>
        <w:t>facilitador</w:t>
      </w:r>
      <w:r w:rsidRPr="00BB180D">
        <w:t xml:space="preserve"> – </w:t>
      </w:r>
      <w:r w:rsidRPr="00BB180D">
        <w:rPr>
          <w:rFonts w:eastAsia="Calibri"/>
        </w:rPr>
        <w:t>mediador</w:t>
      </w:r>
      <w:r w:rsidRPr="00BB180D">
        <w:t xml:space="preserve">, </w:t>
      </w:r>
      <w:r w:rsidRPr="00BB180D">
        <w:rPr>
          <w:rFonts w:eastAsia="Calibri"/>
        </w:rPr>
        <w:t>fuente</w:t>
      </w:r>
      <w:r w:rsidRPr="00BB180D">
        <w:t xml:space="preserve"> </w:t>
      </w:r>
      <w:r w:rsidRPr="00BB180D">
        <w:rPr>
          <w:rFonts w:eastAsia="Calibri"/>
        </w:rPr>
        <w:t>de</w:t>
      </w:r>
      <w:r w:rsidRPr="00BB180D">
        <w:t xml:space="preserve"> </w:t>
      </w:r>
      <w:r w:rsidRPr="00BB180D">
        <w:rPr>
          <w:rFonts w:eastAsia="Calibri"/>
        </w:rPr>
        <w:t>recursos</w:t>
      </w:r>
      <w:r w:rsidRPr="00BB180D">
        <w:t xml:space="preserve"> </w:t>
      </w:r>
      <w:r w:rsidRPr="00BB180D">
        <w:rPr>
          <w:rFonts w:eastAsia="Calibri"/>
        </w:rPr>
        <w:t>y</w:t>
      </w:r>
      <w:r w:rsidRPr="00BB180D">
        <w:t xml:space="preserve"> </w:t>
      </w:r>
      <w:r w:rsidRPr="00BB180D">
        <w:rPr>
          <w:rFonts w:eastAsia="Calibri"/>
        </w:rPr>
        <w:t>motivador</w:t>
      </w:r>
      <w:r w:rsidRPr="00BB180D">
        <w:t xml:space="preserve">, </w:t>
      </w:r>
      <w:r w:rsidRPr="00BB180D">
        <w:rPr>
          <w:rFonts w:eastAsia="Calibri"/>
        </w:rPr>
        <w:t>en</w:t>
      </w:r>
      <w:r w:rsidRPr="00BB180D">
        <w:t xml:space="preserve">  </w:t>
      </w:r>
      <w:r w:rsidRPr="00BB180D">
        <w:rPr>
          <w:rFonts w:eastAsia="Calibri"/>
        </w:rPr>
        <w:t>un</w:t>
      </w:r>
      <w:r w:rsidRPr="00BB180D">
        <w:t xml:space="preserve">  </w:t>
      </w:r>
      <w:r w:rsidRPr="00BB180D">
        <w:rPr>
          <w:rFonts w:eastAsia="Calibri"/>
        </w:rPr>
        <w:t>clima</w:t>
      </w:r>
      <w:r w:rsidRPr="00BB180D">
        <w:t xml:space="preserve"> </w:t>
      </w:r>
      <w:r w:rsidRPr="00BB180D">
        <w:rPr>
          <w:rFonts w:eastAsia="Calibri"/>
        </w:rPr>
        <w:t>de</w:t>
      </w:r>
      <w:r w:rsidRPr="00BB180D">
        <w:t xml:space="preserve"> </w:t>
      </w:r>
      <w:r w:rsidRPr="00BB180D">
        <w:rPr>
          <w:rFonts w:eastAsia="Calibri"/>
        </w:rPr>
        <w:t>aprendizaje</w:t>
      </w:r>
      <w:r w:rsidRPr="00BB180D">
        <w:t xml:space="preserve"> </w:t>
      </w:r>
      <w:r w:rsidRPr="00BB180D">
        <w:rPr>
          <w:rFonts w:eastAsia="Calibri"/>
        </w:rPr>
        <w:t>positivo</w:t>
      </w:r>
      <w:r w:rsidRPr="00BB180D">
        <w:t xml:space="preserve"> </w:t>
      </w:r>
      <w:r w:rsidRPr="00BB180D">
        <w:rPr>
          <w:rFonts w:eastAsia="Calibri"/>
        </w:rPr>
        <w:t>en</w:t>
      </w:r>
      <w:r w:rsidRPr="00BB180D">
        <w:t xml:space="preserve"> </w:t>
      </w:r>
      <w:r w:rsidRPr="00BB180D">
        <w:rPr>
          <w:rFonts w:eastAsia="Calibri"/>
        </w:rPr>
        <w:t>el</w:t>
      </w:r>
      <w:r w:rsidRPr="00BB180D">
        <w:t xml:space="preserve"> </w:t>
      </w:r>
      <w:r w:rsidRPr="00BB180D">
        <w:rPr>
          <w:rFonts w:eastAsia="Calibri"/>
        </w:rPr>
        <w:t>que</w:t>
      </w:r>
      <w:r w:rsidRPr="00BB180D">
        <w:t xml:space="preserve"> </w:t>
      </w:r>
      <w:r w:rsidRPr="00BB180D">
        <w:rPr>
          <w:rFonts w:eastAsia="Calibri"/>
        </w:rPr>
        <w:t>ambos</w:t>
      </w:r>
      <w:r w:rsidRPr="00BB180D">
        <w:t xml:space="preserve"> </w:t>
      </w:r>
      <w:r w:rsidRPr="00BB180D">
        <w:rPr>
          <w:rFonts w:eastAsia="Calibri"/>
        </w:rPr>
        <w:t>sujetos</w:t>
      </w:r>
      <w:r w:rsidRPr="00BB180D">
        <w:t xml:space="preserve"> (</w:t>
      </w:r>
      <w:r w:rsidRPr="00BB180D">
        <w:rPr>
          <w:rFonts w:eastAsia="Calibri"/>
        </w:rPr>
        <w:t>docente</w:t>
      </w:r>
      <w:r w:rsidRPr="00BB180D">
        <w:t xml:space="preserve">- </w:t>
      </w:r>
      <w:r w:rsidRPr="00BB180D">
        <w:rPr>
          <w:rFonts w:eastAsia="Calibri"/>
        </w:rPr>
        <w:t>estudiante</w:t>
      </w:r>
      <w:r w:rsidRPr="00BB180D">
        <w:t xml:space="preserve">) </w:t>
      </w:r>
      <w:r w:rsidRPr="00BB180D">
        <w:rPr>
          <w:rFonts w:eastAsia="Calibri"/>
        </w:rPr>
        <w:t>comprende</w:t>
      </w:r>
      <w:r w:rsidRPr="00BB180D">
        <w:t>n  y aceptan sus roles aportando lo mejor de s</w:t>
      </w:r>
      <w:r w:rsidRPr="00BB180D">
        <w:rPr>
          <w:rFonts w:eastAsia="Calibri"/>
        </w:rPr>
        <w:t>í</w:t>
      </w:r>
      <w:r w:rsidRPr="00BB180D">
        <w:t>.</w:t>
      </w:r>
    </w:p>
    <w:p w:rsidR="00975B56" w:rsidRPr="00BB180D" w:rsidRDefault="00975B56" w:rsidP="003D6514">
      <w:pPr>
        <w:pStyle w:val="CuerpoTexto"/>
      </w:pPr>
      <w:r w:rsidRPr="00BB180D">
        <w:t>En la presente  unidad  did</w:t>
      </w:r>
      <w:r w:rsidRPr="00BB180D">
        <w:rPr>
          <w:rFonts w:eastAsia="Calibri"/>
        </w:rPr>
        <w:t>áctica</w:t>
      </w:r>
      <w:r w:rsidRPr="00BB180D">
        <w:t xml:space="preserve"> </w:t>
      </w:r>
      <w:r w:rsidRPr="00BB180D">
        <w:rPr>
          <w:rFonts w:eastAsia="Calibri"/>
        </w:rPr>
        <w:t>se</w:t>
      </w:r>
      <w:r w:rsidRPr="00BB180D">
        <w:t xml:space="preserve"> </w:t>
      </w:r>
      <w:r w:rsidRPr="00BB180D">
        <w:rPr>
          <w:rFonts w:eastAsia="Calibri"/>
        </w:rPr>
        <w:t>aplican</w:t>
      </w:r>
      <w:r w:rsidRPr="00BB180D">
        <w:t xml:space="preserve"> </w:t>
      </w:r>
      <w:r w:rsidRPr="00BB180D">
        <w:rPr>
          <w:rFonts w:eastAsia="Calibri"/>
        </w:rPr>
        <w:t>estrategias</w:t>
      </w:r>
      <w:r w:rsidRPr="00BB180D">
        <w:t xml:space="preserve"> </w:t>
      </w:r>
      <w:r w:rsidRPr="00BB180D">
        <w:rPr>
          <w:rFonts w:eastAsia="Calibri"/>
        </w:rPr>
        <w:t>metodológicas</w:t>
      </w:r>
      <w:r w:rsidRPr="00BB180D">
        <w:t xml:space="preserve"> </w:t>
      </w:r>
      <w:r w:rsidRPr="00BB180D">
        <w:rPr>
          <w:rFonts w:eastAsia="Calibri"/>
        </w:rPr>
        <w:t>como</w:t>
      </w:r>
      <w:r w:rsidRPr="00BB180D">
        <w:t xml:space="preserve">: </w:t>
      </w:r>
      <w:r w:rsidRPr="00BB180D">
        <w:rPr>
          <w:rFonts w:eastAsia="Calibri"/>
        </w:rPr>
        <w:t>aprendizaje</w:t>
      </w:r>
      <w:r w:rsidRPr="00BB180D">
        <w:t xml:space="preserve"> </w:t>
      </w:r>
      <w:r w:rsidRPr="00BB180D">
        <w:rPr>
          <w:rFonts w:eastAsia="Calibri"/>
        </w:rPr>
        <w:t>adaptativo</w:t>
      </w:r>
      <w:r w:rsidRPr="00BB180D">
        <w:t>, “</w:t>
      </w:r>
      <w:proofErr w:type="spellStart"/>
      <w:r w:rsidRPr="00BB180D">
        <w:rPr>
          <w:rFonts w:eastAsia="Calibri"/>
        </w:rPr>
        <w:t>Flipped</w:t>
      </w:r>
      <w:proofErr w:type="spellEnd"/>
      <w:r w:rsidRPr="00BB180D">
        <w:t xml:space="preserve"> </w:t>
      </w:r>
      <w:proofErr w:type="spellStart"/>
      <w:r w:rsidRPr="00BB180D">
        <w:rPr>
          <w:rFonts w:eastAsia="Calibri"/>
        </w:rPr>
        <w:t>Classroom</w:t>
      </w:r>
      <w:proofErr w:type="spellEnd"/>
      <w:r w:rsidRPr="00BB180D">
        <w:t xml:space="preserve"> </w:t>
      </w:r>
      <w:r w:rsidRPr="00BB180D">
        <w:rPr>
          <w:rFonts w:eastAsia="Calibri"/>
        </w:rPr>
        <w:t>o</w:t>
      </w:r>
      <w:r w:rsidRPr="00BB180D">
        <w:t xml:space="preserve"> </w:t>
      </w:r>
      <w:r w:rsidRPr="00BB180D">
        <w:rPr>
          <w:rFonts w:eastAsia="Calibri"/>
        </w:rPr>
        <w:t>aula</w:t>
      </w:r>
      <w:r w:rsidRPr="00BB180D">
        <w:t xml:space="preserve"> </w:t>
      </w:r>
      <w:r w:rsidRPr="00BB180D">
        <w:rPr>
          <w:rFonts w:eastAsia="Calibri"/>
        </w:rPr>
        <w:t>invertida</w:t>
      </w:r>
      <w:r w:rsidRPr="00BB180D">
        <w:t xml:space="preserve">”, </w:t>
      </w:r>
      <w:r w:rsidRPr="00BB180D">
        <w:rPr>
          <w:rFonts w:eastAsia="Calibri"/>
        </w:rPr>
        <w:t>aprendizaje</w:t>
      </w:r>
      <w:r w:rsidRPr="00BB180D">
        <w:t xml:space="preserve"> </w:t>
      </w:r>
      <w:r w:rsidRPr="00BB180D">
        <w:rPr>
          <w:rFonts w:eastAsia="Calibri"/>
        </w:rPr>
        <w:t>cooperativo</w:t>
      </w:r>
      <w:r w:rsidRPr="00BB180D">
        <w:t xml:space="preserve">, </w:t>
      </w:r>
      <w:r w:rsidRPr="00BB180D">
        <w:rPr>
          <w:rFonts w:eastAsia="Calibri"/>
        </w:rPr>
        <w:t>aprendizaje</w:t>
      </w:r>
      <w:r w:rsidRPr="00BB180D">
        <w:t xml:space="preserve"> </w:t>
      </w:r>
      <w:r w:rsidRPr="00BB180D">
        <w:rPr>
          <w:rFonts w:eastAsia="Calibri"/>
        </w:rPr>
        <w:t>basado</w:t>
      </w:r>
      <w:r w:rsidRPr="00BB180D">
        <w:t xml:space="preserve">  </w:t>
      </w:r>
      <w:r w:rsidRPr="00BB180D">
        <w:rPr>
          <w:rFonts w:eastAsia="Calibri"/>
        </w:rPr>
        <w:t>en</w:t>
      </w:r>
      <w:r w:rsidRPr="00BB180D">
        <w:t xml:space="preserve"> </w:t>
      </w:r>
      <w:r w:rsidRPr="00BB180D">
        <w:rPr>
          <w:rFonts w:eastAsia="Calibri"/>
        </w:rPr>
        <w:t>problemas</w:t>
      </w:r>
      <w:r w:rsidRPr="00BB180D">
        <w:t xml:space="preserve">, </w:t>
      </w:r>
      <w:r w:rsidRPr="00BB180D">
        <w:rPr>
          <w:rFonts w:eastAsia="Calibri"/>
        </w:rPr>
        <w:t>método</w:t>
      </w:r>
      <w:r w:rsidRPr="00BB180D">
        <w:t xml:space="preserve"> </w:t>
      </w:r>
      <w:r w:rsidRPr="00BB180D">
        <w:rPr>
          <w:rFonts w:eastAsia="Calibri"/>
        </w:rPr>
        <w:t>d</w:t>
      </w:r>
      <w:r w:rsidRPr="00BB180D">
        <w:t>e casos, aprendizaje basado en proyectos y simulaci</w:t>
      </w:r>
      <w:r w:rsidRPr="00BB180D">
        <w:rPr>
          <w:rFonts w:eastAsia="Calibri"/>
        </w:rPr>
        <w:t>ón</w:t>
      </w:r>
      <w:r w:rsidRPr="00BB180D">
        <w:t xml:space="preserve">. </w:t>
      </w:r>
      <w:r w:rsidRPr="00BB180D">
        <w:rPr>
          <w:rFonts w:eastAsia="Calibri"/>
        </w:rPr>
        <w:t>El</w:t>
      </w:r>
      <w:r w:rsidRPr="00BB180D">
        <w:t> </w:t>
      </w:r>
      <w:r w:rsidRPr="00BB180D">
        <w:rPr>
          <w:rFonts w:eastAsia="Calibri"/>
        </w:rPr>
        <w:t>propósito</w:t>
      </w:r>
      <w:r w:rsidRPr="00BB180D">
        <w:t> </w:t>
      </w:r>
      <w:r w:rsidRPr="00BB180D">
        <w:rPr>
          <w:rFonts w:eastAsia="Calibri"/>
        </w:rPr>
        <w:t>es</w:t>
      </w:r>
      <w:r w:rsidRPr="00BB180D">
        <w:t xml:space="preserve"> </w:t>
      </w:r>
      <w:r w:rsidRPr="00BB180D">
        <w:rPr>
          <w:rFonts w:eastAsia="Calibri"/>
        </w:rPr>
        <w:t>favorecer</w:t>
      </w:r>
      <w:r w:rsidRPr="00BB180D">
        <w:t xml:space="preserve"> </w:t>
      </w:r>
      <w:r w:rsidRPr="00BB180D">
        <w:rPr>
          <w:rFonts w:eastAsia="Calibri"/>
        </w:rPr>
        <w:t>la</w:t>
      </w:r>
      <w:r w:rsidRPr="00BB180D">
        <w:t xml:space="preserve"> </w:t>
      </w:r>
      <w:r w:rsidRPr="00BB180D">
        <w:rPr>
          <w:rFonts w:eastAsia="Calibri"/>
        </w:rPr>
        <w:t>autorregulación</w:t>
      </w:r>
      <w:r w:rsidRPr="00BB180D">
        <w:t xml:space="preserve"> </w:t>
      </w:r>
      <w:r w:rsidRPr="00BB180D">
        <w:rPr>
          <w:rFonts w:eastAsia="Calibri"/>
        </w:rPr>
        <w:t>del</w:t>
      </w:r>
      <w:r w:rsidRPr="00BB180D">
        <w:t xml:space="preserve"> </w:t>
      </w:r>
      <w:r w:rsidRPr="00BB180D">
        <w:rPr>
          <w:rFonts w:eastAsia="Calibri"/>
        </w:rPr>
        <w:t>aprendizaje</w:t>
      </w:r>
      <w:r w:rsidRPr="00BB180D">
        <w:t xml:space="preserve">, </w:t>
      </w:r>
      <w:r w:rsidRPr="00BB180D">
        <w:rPr>
          <w:rFonts w:eastAsia="Calibri"/>
        </w:rPr>
        <w:t>la</w:t>
      </w:r>
      <w:r w:rsidRPr="00BB180D">
        <w:t xml:space="preserve"> </w:t>
      </w:r>
      <w:r w:rsidRPr="00BB180D">
        <w:rPr>
          <w:rFonts w:eastAsia="Calibri"/>
        </w:rPr>
        <w:t>comprensión</w:t>
      </w:r>
      <w:r w:rsidRPr="00BB180D">
        <w:t xml:space="preserve"> </w:t>
      </w:r>
      <w:r w:rsidRPr="00BB180D">
        <w:rPr>
          <w:rFonts w:eastAsia="Calibri"/>
        </w:rPr>
        <w:t>y</w:t>
      </w:r>
      <w:r w:rsidRPr="00BB180D">
        <w:t xml:space="preserve"> </w:t>
      </w:r>
      <w:r w:rsidRPr="00BB180D">
        <w:rPr>
          <w:rFonts w:eastAsia="Calibri"/>
        </w:rPr>
        <w:t>reflexión</w:t>
      </w:r>
      <w:r w:rsidRPr="00BB180D">
        <w:t xml:space="preserve"> </w:t>
      </w:r>
      <w:r w:rsidRPr="00BB180D">
        <w:rPr>
          <w:rFonts w:eastAsia="Calibri"/>
        </w:rPr>
        <w:t>sobre</w:t>
      </w:r>
      <w:r w:rsidRPr="00BB180D">
        <w:t xml:space="preserve"> </w:t>
      </w:r>
      <w:r w:rsidRPr="00BB180D">
        <w:rPr>
          <w:rFonts w:eastAsia="Calibri"/>
        </w:rPr>
        <w:t>el</w:t>
      </w:r>
      <w:r w:rsidRPr="00BB180D">
        <w:t xml:space="preserve"> </w:t>
      </w:r>
      <w:r w:rsidRPr="00BB180D">
        <w:rPr>
          <w:rFonts w:eastAsia="Calibri"/>
        </w:rPr>
        <w:t>desempeño</w:t>
      </w:r>
      <w:r w:rsidRPr="00BB180D">
        <w:t xml:space="preserve"> </w:t>
      </w:r>
      <w:r w:rsidRPr="00BB180D">
        <w:rPr>
          <w:rFonts w:eastAsia="Calibri"/>
        </w:rPr>
        <w:t>profesional</w:t>
      </w:r>
      <w:r w:rsidRPr="00BB180D">
        <w:t xml:space="preserve">, </w:t>
      </w:r>
      <w:r w:rsidRPr="00BB180D">
        <w:rPr>
          <w:rFonts w:eastAsia="Calibri"/>
        </w:rPr>
        <w:t>y</w:t>
      </w:r>
      <w:r w:rsidRPr="00BB180D">
        <w:t xml:space="preserve"> </w:t>
      </w:r>
      <w:r w:rsidRPr="00BB180D">
        <w:rPr>
          <w:rFonts w:eastAsia="Calibri"/>
        </w:rPr>
        <w:t>articular</w:t>
      </w:r>
      <w:r w:rsidRPr="00BB180D">
        <w:t xml:space="preserve"> </w:t>
      </w:r>
      <w:r w:rsidRPr="00BB180D">
        <w:rPr>
          <w:rFonts w:eastAsia="Calibri"/>
        </w:rPr>
        <w:t>los</w:t>
      </w:r>
      <w:r w:rsidRPr="00BB180D">
        <w:t xml:space="preserve"> </w:t>
      </w:r>
      <w:r w:rsidRPr="00BB180D">
        <w:rPr>
          <w:rFonts w:eastAsia="Calibri"/>
        </w:rPr>
        <w:t>conocimientos</w:t>
      </w:r>
      <w:r w:rsidRPr="00BB180D">
        <w:t xml:space="preserve"> </w:t>
      </w:r>
      <w:r w:rsidRPr="00BB180D">
        <w:rPr>
          <w:rFonts w:eastAsia="Calibri"/>
        </w:rPr>
        <w:t>propios</w:t>
      </w:r>
      <w:r w:rsidRPr="00BB180D">
        <w:t xml:space="preserve"> </w:t>
      </w:r>
      <w:r w:rsidRPr="00BB180D">
        <w:rPr>
          <w:rFonts w:eastAsia="Calibri"/>
        </w:rPr>
        <w:t>de</w:t>
      </w:r>
      <w:r w:rsidRPr="00BB180D">
        <w:t xml:space="preserve"> </w:t>
      </w:r>
      <w:r w:rsidRPr="00BB180D">
        <w:rPr>
          <w:rFonts w:eastAsia="Calibri"/>
        </w:rPr>
        <w:t>la</w:t>
      </w:r>
      <w:r w:rsidRPr="00BB180D">
        <w:t xml:space="preserve"> </w:t>
      </w:r>
      <w:r w:rsidRPr="00BB180D">
        <w:rPr>
          <w:rFonts w:eastAsia="Calibri"/>
        </w:rPr>
        <w:t>disciplina</w:t>
      </w:r>
      <w:r w:rsidRPr="00BB180D">
        <w:t xml:space="preserve"> </w:t>
      </w:r>
      <w:r w:rsidRPr="00BB180D">
        <w:rPr>
          <w:rFonts w:eastAsia="Calibri"/>
        </w:rPr>
        <w:t>con</w:t>
      </w:r>
      <w:r w:rsidRPr="00BB180D">
        <w:t xml:space="preserve"> </w:t>
      </w:r>
      <w:r w:rsidRPr="00BB180D">
        <w:rPr>
          <w:rFonts w:eastAsia="Calibri"/>
        </w:rPr>
        <w:t>las</w:t>
      </w:r>
      <w:r w:rsidRPr="00BB180D">
        <w:t xml:space="preserve"> </w:t>
      </w:r>
      <w:r w:rsidRPr="00BB180D">
        <w:rPr>
          <w:rFonts w:eastAsia="Calibri"/>
        </w:rPr>
        <w:t>demandas</w:t>
      </w:r>
      <w:r w:rsidRPr="00BB180D">
        <w:t xml:space="preserve"> </w:t>
      </w:r>
      <w:r w:rsidRPr="00BB180D">
        <w:rPr>
          <w:rFonts w:eastAsia="Calibri"/>
        </w:rPr>
        <w:t>del</w:t>
      </w:r>
      <w:r w:rsidRPr="00BB180D">
        <w:t xml:space="preserve"> </w:t>
      </w:r>
      <w:r w:rsidRPr="00BB180D">
        <w:rPr>
          <w:rFonts w:eastAsia="Calibri"/>
        </w:rPr>
        <w:t>cont</w:t>
      </w:r>
      <w:r w:rsidRPr="00BB180D">
        <w:t>exto real.</w:t>
      </w:r>
    </w:p>
    <w:p w:rsidR="00975B56" w:rsidRPr="00BB180D" w:rsidRDefault="00975B56" w:rsidP="00D21FD1">
      <w:pPr>
        <w:pStyle w:val="SeccinTitulo"/>
      </w:pPr>
      <w:r w:rsidRPr="00BB180D">
        <w:t>Sistema de evaluaci</w:t>
      </w:r>
      <w:r w:rsidRPr="00BB180D">
        <w:rPr>
          <w:rFonts w:eastAsia="Calibri"/>
        </w:rPr>
        <w:t>ón</w:t>
      </w:r>
    </w:p>
    <w:p w:rsidR="00975B56" w:rsidRPr="00BB180D" w:rsidRDefault="00975B56" w:rsidP="004B4E52">
      <w:pPr>
        <w:pStyle w:val="CuerpoTexto"/>
      </w:pPr>
      <w:r w:rsidRPr="00BB180D">
        <w:t xml:space="preserve">En la unidad didáctica </w:t>
      </w:r>
      <w:r w:rsidRPr="00A41D0D">
        <w:rPr>
          <w:noProof/>
          <w:lang w:val="es-419"/>
        </w:rPr>
        <w:t>Desarrollo de Aplicaciones Analiticas</w:t>
      </w:r>
      <w:r w:rsidRPr="00BB180D">
        <w:t xml:space="preserve"> se aplica un sistema de  evaluación que responde al enfoque por competencias. En tal sentido, la evaluación se asume como un proceso transversal al aprendizaje y enseñanza, cuyo principal propósito es retroalimentar ambos procesos para optimizarlos.</w:t>
      </w:r>
    </w:p>
    <w:p w:rsidR="00975B56" w:rsidRPr="00BB180D" w:rsidRDefault="00975B56" w:rsidP="003D6514">
      <w:pPr>
        <w:pStyle w:val="CuerpoTexto"/>
      </w:pPr>
    </w:p>
    <w:p w:rsidR="00975B56" w:rsidRDefault="00975B56" w:rsidP="003D6514">
      <w:pPr>
        <w:pStyle w:val="CuerpoTexto"/>
      </w:pPr>
      <w:r w:rsidRPr="00BB180D">
        <w:t>En la presente unidad didáctica se aplican procedimientos evaluativos sustentados en criterios e indicadores de evaluación que determinan qué y cómo evaluar. Se emplean las técnicas e instrumentos pertinentes, según la naturaleza de los aprendizajes.</w:t>
      </w:r>
    </w:p>
    <w:p w:rsidR="00975B56" w:rsidRPr="004C4534" w:rsidRDefault="00975B56" w:rsidP="003D6514">
      <w:pPr>
        <w:pStyle w:val="CuerpoTexto"/>
        <w:rPr>
          <w:lang w:val="es-419"/>
        </w:rPr>
      </w:pPr>
      <w:r w:rsidRPr="00C347FC">
        <w:rPr>
          <w:b/>
          <w:lang w:val="es-419"/>
        </w:rPr>
        <w:t>Consideración</w:t>
      </w:r>
      <w:r>
        <w:rPr>
          <w:lang w:val="es-419"/>
        </w:rPr>
        <w:t>: no se elimina ninguna nota.</w:t>
      </w:r>
    </w:p>
    <w:p w:rsidR="00975B56" w:rsidRPr="00BB180D" w:rsidRDefault="00975B56" w:rsidP="003D6514">
      <w:pPr>
        <w:pStyle w:val="CuerpoTexto"/>
      </w:pPr>
    </w:p>
    <w:p w:rsidR="00975B56" w:rsidRPr="00BB180D" w:rsidRDefault="00975B56" w:rsidP="00110389">
      <w:pPr>
        <w:pStyle w:val="SeccinTitulo3"/>
        <w:ind w:left="284"/>
      </w:pPr>
      <w:r w:rsidRPr="00BB180D">
        <w:t>ESQUEMA DE EVALUACIÓN:</w:t>
      </w:r>
    </w:p>
    <w:p w:rsidR="00975B56" w:rsidRPr="00BB180D" w:rsidRDefault="00975B56" w:rsidP="00337C33">
      <w:pPr>
        <w:pStyle w:val="CuerpoTexto"/>
        <w:pBdr>
          <w:bottom w:val="dotted" w:sz="4" w:space="3" w:color="7F7F7F" w:themeColor="text1" w:themeTint="80"/>
          <w:between w:val="dotted" w:sz="4" w:space="1" w:color="7F7F7F" w:themeColor="text1" w:themeTint="80"/>
        </w:pBdr>
        <w:tabs>
          <w:tab w:val="left" w:pos="3969"/>
          <w:tab w:val="right" w:pos="6521"/>
          <w:tab w:val="right" w:pos="8364"/>
        </w:tabs>
        <w:spacing w:after="80"/>
        <w:ind w:left="567"/>
        <w:jc w:val="left"/>
      </w:pPr>
      <w:r>
        <w:t>Unidad de aprendizaje</w:t>
      </w:r>
      <w:r w:rsidRPr="00BB180D">
        <w:tab/>
        <w:t>(UA)</w:t>
      </w:r>
      <w:r w:rsidRPr="00BB180D">
        <w:tab/>
      </w:r>
      <w:r>
        <w:t>40</w:t>
      </w:r>
      <w:r w:rsidRPr="00BB180D">
        <w:t>%</w:t>
      </w:r>
      <w:r w:rsidRPr="00BB180D">
        <w:tab/>
      </w:r>
      <w:proofErr w:type="gramStart"/>
      <w:r w:rsidRPr="00BB180D">
        <w:t>Semana</w:t>
      </w:r>
      <w:r>
        <w:rPr>
          <w:lang w:val="es-419"/>
        </w:rPr>
        <w:t xml:space="preserve">s </w:t>
      </w:r>
      <w:r w:rsidRPr="00B90D53">
        <w:rPr>
          <w:color w:val="FFFFFF" w:themeColor="background1"/>
          <w:lang w:val="es-419"/>
        </w:rPr>
        <w:t>.</w:t>
      </w:r>
      <w:proofErr w:type="gramEnd"/>
      <w:r w:rsidRPr="00BB180D">
        <w:t xml:space="preserve"> </w:t>
      </w:r>
    </w:p>
    <w:p w:rsidR="00975B56" w:rsidRPr="008E7964" w:rsidRDefault="00975B56" w:rsidP="00337C33">
      <w:pPr>
        <w:pStyle w:val="CuerpoTexto"/>
        <w:pBdr>
          <w:between w:val="dotted" w:sz="4" w:space="1" w:color="7F7F7F" w:themeColor="text1" w:themeTint="80"/>
        </w:pBdr>
        <w:tabs>
          <w:tab w:val="left" w:pos="3969"/>
          <w:tab w:val="right" w:pos="6521"/>
          <w:tab w:val="right" w:pos="8364"/>
        </w:tabs>
        <w:spacing w:after="80"/>
        <w:ind w:left="993"/>
        <w:jc w:val="left"/>
        <w:rPr>
          <w:color w:val="404040" w:themeColor="text1" w:themeTint="BF"/>
          <w:sz w:val="19"/>
          <w:szCs w:val="19"/>
          <w:lang w:val="es-419"/>
        </w:rPr>
      </w:pPr>
      <w:r w:rsidRPr="008E7964">
        <w:rPr>
          <w:color w:val="404040" w:themeColor="text1" w:themeTint="BF"/>
          <w:sz w:val="19"/>
          <w:szCs w:val="19"/>
        </w:rPr>
        <w:t>Unidad de aprendizaje 1</w:t>
      </w:r>
      <w:r w:rsidRPr="008E7964">
        <w:rPr>
          <w:color w:val="404040" w:themeColor="text1" w:themeTint="BF"/>
          <w:sz w:val="19"/>
          <w:szCs w:val="19"/>
        </w:rPr>
        <w:tab/>
        <w:t>(UA1)</w:t>
      </w:r>
      <w:r w:rsidRPr="008E7964">
        <w:rPr>
          <w:color w:val="404040" w:themeColor="text1" w:themeTint="BF"/>
          <w:sz w:val="19"/>
          <w:szCs w:val="19"/>
        </w:rPr>
        <w:tab/>
      </w:r>
      <w:r w:rsidRPr="008E7964">
        <w:rPr>
          <w:color w:val="404040" w:themeColor="text1" w:themeTint="BF"/>
          <w:sz w:val="19"/>
          <w:szCs w:val="19"/>
        </w:rPr>
        <w:tab/>
        <w:t xml:space="preserve">Semana </w:t>
      </w:r>
      <w:r w:rsidRPr="008E7964">
        <w:rPr>
          <w:color w:val="404040" w:themeColor="text1" w:themeTint="BF"/>
          <w:sz w:val="19"/>
          <w:szCs w:val="19"/>
          <w:lang w:val="es-419"/>
        </w:rPr>
        <w:t>3</w:t>
      </w:r>
    </w:p>
    <w:p w:rsidR="00975B56" w:rsidRPr="008E7964" w:rsidRDefault="00975B56" w:rsidP="00337C33">
      <w:pPr>
        <w:pStyle w:val="CuerpoTexto"/>
        <w:pBdr>
          <w:between w:val="dotted" w:sz="4" w:space="1" w:color="7F7F7F" w:themeColor="text1" w:themeTint="80"/>
        </w:pBdr>
        <w:tabs>
          <w:tab w:val="left" w:pos="3969"/>
          <w:tab w:val="right" w:pos="6521"/>
          <w:tab w:val="right" w:pos="8364"/>
        </w:tabs>
        <w:spacing w:after="80"/>
        <w:ind w:left="993"/>
        <w:jc w:val="left"/>
        <w:rPr>
          <w:color w:val="404040" w:themeColor="text1" w:themeTint="BF"/>
          <w:sz w:val="19"/>
          <w:szCs w:val="19"/>
          <w:lang w:val="es-419"/>
        </w:rPr>
      </w:pPr>
      <w:r w:rsidRPr="008E7964">
        <w:rPr>
          <w:color w:val="404040" w:themeColor="text1" w:themeTint="BF"/>
          <w:sz w:val="19"/>
          <w:szCs w:val="19"/>
        </w:rPr>
        <w:t>Unidad de aprendizaje 2</w:t>
      </w:r>
      <w:r w:rsidRPr="008E7964">
        <w:rPr>
          <w:color w:val="404040" w:themeColor="text1" w:themeTint="BF"/>
          <w:sz w:val="19"/>
          <w:szCs w:val="19"/>
        </w:rPr>
        <w:tab/>
        <w:t>(UA2)</w:t>
      </w:r>
      <w:r w:rsidRPr="008E7964">
        <w:rPr>
          <w:color w:val="404040" w:themeColor="text1" w:themeTint="BF"/>
          <w:sz w:val="19"/>
          <w:szCs w:val="19"/>
        </w:rPr>
        <w:tab/>
      </w:r>
      <w:r w:rsidRPr="008E7964">
        <w:rPr>
          <w:color w:val="404040" w:themeColor="text1" w:themeTint="BF"/>
          <w:sz w:val="19"/>
          <w:szCs w:val="19"/>
        </w:rPr>
        <w:tab/>
        <w:t xml:space="preserve">Semana </w:t>
      </w:r>
      <w:r w:rsidRPr="008E7964">
        <w:rPr>
          <w:color w:val="404040" w:themeColor="text1" w:themeTint="BF"/>
          <w:sz w:val="19"/>
          <w:szCs w:val="19"/>
          <w:lang w:val="es-419"/>
        </w:rPr>
        <w:t>7</w:t>
      </w:r>
    </w:p>
    <w:p w:rsidR="00975B56" w:rsidRPr="008E7964" w:rsidRDefault="00975B56" w:rsidP="00337C33">
      <w:pPr>
        <w:pStyle w:val="CuerpoTexto"/>
        <w:pBdr>
          <w:between w:val="dotted" w:sz="4" w:space="1" w:color="7F7F7F" w:themeColor="text1" w:themeTint="80"/>
        </w:pBdr>
        <w:tabs>
          <w:tab w:val="left" w:pos="3969"/>
          <w:tab w:val="right" w:pos="6521"/>
          <w:tab w:val="right" w:pos="8364"/>
        </w:tabs>
        <w:spacing w:after="80"/>
        <w:ind w:left="993"/>
        <w:jc w:val="left"/>
        <w:rPr>
          <w:color w:val="404040" w:themeColor="text1" w:themeTint="BF"/>
          <w:sz w:val="19"/>
          <w:szCs w:val="19"/>
          <w:lang w:val="es-419"/>
        </w:rPr>
      </w:pPr>
      <w:r w:rsidRPr="008E7964">
        <w:rPr>
          <w:color w:val="404040" w:themeColor="text1" w:themeTint="BF"/>
          <w:sz w:val="19"/>
          <w:szCs w:val="19"/>
        </w:rPr>
        <w:t>Unidad de aprendizaje 3</w:t>
      </w:r>
      <w:r w:rsidRPr="008E7964">
        <w:rPr>
          <w:color w:val="404040" w:themeColor="text1" w:themeTint="BF"/>
          <w:sz w:val="19"/>
          <w:szCs w:val="19"/>
        </w:rPr>
        <w:tab/>
        <w:t>(UA3)</w:t>
      </w:r>
      <w:r w:rsidRPr="008E7964">
        <w:rPr>
          <w:color w:val="404040" w:themeColor="text1" w:themeTint="BF"/>
          <w:sz w:val="19"/>
          <w:szCs w:val="19"/>
        </w:rPr>
        <w:tab/>
      </w:r>
      <w:r w:rsidRPr="008E7964">
        <w:rPr>
          <w:color w:val="404040" w:themeColor="text1" w:themeTint="BF"/>
          <w:sz w:val="19"/>
          <w:szCs w:val="19"/>
        </w:rPr>
        <w:tab/>
        <w:t xml:space="preserve">Semana </w:t>
      </w:r>
      <w:r w:rsidRPr="008E7964">
        <w:rPr>
          <w:color w:val="404040" w:themeColor="text1" w:themeTint="BF"/>
          <w:sz w:val="19"/>
          <w:szCs w:val="19"/>
          <w:lang w:val="es-419"/>
        </w:rPr>
        <w:t>11</w:t>
      </w:r>
    </w:p>
    <w:p w:rsidR="00975B56" w:rsidRPr="008E7964" w:rsidRDefault="00975B56" w:rsidP="00337C33">
      <w:pPr>
        <w:pStyle w:val="CuerpoTexto"/>
        <w:pBdr>
          <w:between w:val="dotted" w:sz="4" w:space="1" w:color="7F7F7F" w:themeColor="text1" w:themeTint="80"/>
        </w:pBdr>
        <w:tabs>
          <w:tab w:val="left" w:pos="3969"/>
          <w:tab w:val="right" w:pos="6521"/>
          <w:tab w:val="right" w:pos="8364"/>
        </w:tabs>
        <w:spacing w:after="80"/>
        <w:ind w:left="993"/>
        <w:jc w:val="left"/>
        <w:rPr>
          <w:color w:val="404040" w:themeColor="text1" w:themeTint="BF"/>
          <w:sz w:val="19"/>
          <w:szCs w:val="19"/>
        </w:rPr>
      </w:pPr>
      <w:r w:rsidRPr="008E7964">
        <w:rPr>
          <w:color w:val="404040" w:themeColor="text1" w:themeTint="BF"/>
          <w:sz w:val="19"/>
          <w:szCs w:val="19"/>
        </w:rPr>
        <w:t>Unidad de aprendizaje 4</w:t>
      </w:r>
      <w:r w:rsidRPr="008E7964">
        <w:rPr>
          <w:color w:val="404040" w:themeColor="text1" w:themeTint="BF"/>
          <w:sz w:val="19"/>
          <w:szCs w:val="19"/>
        </w:rPr>
        <w:tab/>
        <w:t>(UA4)</w:t>
      </w:r>
      <w:r w:rsidRPr="008E7964">
        <w:rPr>
          <w:color w:val="404040" w:themeColor="text1" w:themeTint="BF"/>
          <w:sz w:val="19"/>
          <w:szCs w:val="19"/>
        </w:rPr>
        <w:tab/>
      </w:r>
      <w:r w:rsidRPr="008E7964">
        <w:rPr>
          <w:color w:val="404040" w:themeColor="text1" w:themeTint="BF"/>
          <w:sz w:val="19"/>
          <w:szCs w:val="19"/>
        </w:rPr>
        <w:tab/>
        <w:t>Semana 1</w:t>
      </w:r>
      <w:r>
        <w:rPr>
          <w:color w:val="404040" w:themeColor="text1" w:themeTint="BF"/>
          <w:sz w:val="19"/>
          <w:szCs w:val="19"/>
        </w:rPr>
        <w:t>4</w:t>
      </w:r>
    </w:p>
    <w:p w:rsidR="00975B56" w:rsidRPr="00B90D53" w:rsidRDefault="00975B56" w:rsidP="00337C33">
      <w:pPr>
        <w:pStyle w:val="CuerpoTexto"/>
        <w:pBdr>
          <w:top w:val="dotted" w:sz="4" w:space="1" w:color="7F7F7F" w:themeColor="text1" w:themeTint="80"/>
          <w:bottom w:val="dotted" w:sz="4" w:space="3" w:color="7F7F7F" w:themeColor="text1" w:themeTint="80"/>
          <w:between w:val="dotted" w:sz="4" w:space="1" w:color="7F7F7F" w:themeColor="text1" w:themeTint="80"/>
        </w:pBdr>
        <w:tabs>
          <w:tab w:val="left" w:pos="3969"/>
          <w:tab w:val="right" w:pos="6521"/>
          <w:tab w:val="right" w:pos="8364"/>
        </w:tabs>
        <w:spacing w:after="80"/>
        <w:ind w:left="567"/>
        <w:jc w:val="left"/>
        <w:rPr>
          <w:lang w:val="es-419"/>
        </w:rPr>
      </w:pPr>
      <w:r>
        <w:t>Evaluación permanente</w:t>
      </w:r>
      <w:r w:rsidRPr="00BB180D">
        <w:tab/>
        <w:t>(</w:t>
      </w:r>
      <w:r>
        <w:t>EP</w:t>
      </w:r>
      <w:r w:rsidRPr="00BB180D">
        <w:t>)</w:t>
      </w:r>
      <w:r w:rsidRPr="00BB180D">
        <w:tab/>
      </w:r>
      <w:r>
        <w:t>3</w:t>
      </w:r>
      <w:r w:rsidRPr="00BB180D">
        <w:t>0%</w:t>
      </w:r>
      <w:r w:rsidRPr="00BB180D">
        <w:tab/>
      </w:r>
      <w:proofErr w:type="gramStart"/>
      <w:r w:rsidRPr="00BB180D">
        <w:t>Semana</w:t>
      </w:r>
      <w:r>
        <w:rPr>
          <w:lang w:val="es-419"/>
        </w:rPr>
        <w:t>s</w:t>
      </w:r>
      <w:r w:rsidRPr="00BB180D">
        <w:t xml:space="preserve"> </w:t>
      </w:r>
      <w:r w:rsidRPr="00B90D53">
        <w:rPr>
          <w:color w:val="FFFFFF" w:themeColor="background1"/>
          <w:lang w:val="es-419"/>
        </w:rPr>
        <w:t>.</w:t>
      </w:r>
      <w:proofErr w:type="gramEnd"/>
    </w:p>
    <w:p w:rsidR="00975B56" w:rsidRPr="008E7964" w:rsidRDefault="00975B56" w:rsidP="00337C33">
      <w:pPr>
        <w:pStyle w:val="CuerpoTexto"/>
        <w:pBdr>
          <w:between w:val="dotted" w:sz="4" w:space="1" w:color="7F7F7F" w:themeColor="text1" w:themeTint="80"/>
        </w:pBdr>
        <w:tabs>
          <w:tab w:val="left" w:pos="3969"/>
          <w:tab w:val="right" w:pos="6521"/>
          <w:tab w:val="right" w:pos="8364"/>
        </w:tabs>
        <w:spacing w:after="80"/>
        <w:ind w:left="993"/>
        <w:jc w:val="left"/>
        <w:rPr>
          <w:color w:val="404040" w:themeColor="text1" w:themeTint="BF"/>
          <w:sz w:val="19"/>
          <w:szCs w:val="19"/>
        </w:rPr>
      </w:pPr>
      <w:r w:rsidRPr="008E7964">
        <w:rPr>
          <w:color w:val="404040" w:themeColor="text1" w:themeTint="BF"/>
          <w:sz w:val="19"/>
          <w:szCs w:val="19"/>
        </w:rPr>
        <w:t>Evaluación permanente 1</w:t>
      </w:r>
      <w:r w:rsidRPr="008E7964">
        <w:rPr>
          <w:color w:val="404040" w:themeColor="text1" w:themeTint="BF"/>
          <w:sz w:val="19"/>
          <w:szCs w:val="19"/>
        </w:rPr>
        <w:tab/>
        <w:t>(EP1</w:t>
      </w:r>
      <w:r w:rsidRPr="008E7964">
        <w:rPr>
          <w:color w:val="404040" w:themeColor="text1" w:themeTint="BF"/>
          <w:sz w:val="19"/>
          <w:szCs w:val="19"/>
          <w:lang w:val="es-419"/>
        </w:rPr>
        <w:t xml:space="preserve"> = 15%</w:t>
      </w:r>
      <w:r w:rsidRPr="008E7964">
        <w:rPr>
          <w:color w:val="404040" w:themeColor="text1" w:themeTint="BF"/>
          <w:sz w:val="19"/>
          <w:szCs w:val="19"/>
        </w:rPr>
        <w:t>)</w:t>
      </w:r>
      <w:r w:rsidRPr="008E7964">
        <w:rPr>
          <w:color w:val="404040" w:themeColor="text1" w:themeTint="BF"/>
          <w:sz w:val="19"/>
          <w:szCs w:val="19"/>
        </w:rPr>
        <w:tab/>
      </w:r>
      <w:r w:rsidRPr="008E7964">
        <w:rPr>
          <w:color w:val="404040" w:themeColor="text1" w:themeTint="BF"/>
          <w:sz w:val="19"/>
          <w:szCs w:val="19"/>
        </w:rPr>
        <w:tab/>
        <w:t>Semana 4</w:t>
      </w:r>
    </w:p>
    <w:p w:rsidR="00975B56" w:rsidRPr="008E7964" w:rsidRDefault="00975B56" w:rsidP="00337C33">
      <w:pPr>
        <w:pStyle w:val="CuerpoTexto"/>
        <w:pBdr>
          <w:between w:val="dotted" w:sz="4" w:space="1" w:color="7F7F7F" w:themeColor="text1" w:themeTint="80"/>
        </w:pBdr>
        <w:tabs>
          <w:tab w:val="left" w:pos="3969"/>
          <w:tab w:val="right" w:pos="6521"/>
          <w:tab w:val="right" w:pos="8364"/>
        </w:tabs>
        <w:spacing w:after="80"/>
        <w:ind w:left="993"/>
        <w:jc w:val="left"/>
        <w:rPr>
          <w:color w:val="404040" w:themeColor="text1" w:themeTint="BF"/>
          <w:sz w:val="19"/>
          <w:szCs w:val="19"/>
        </w:rPr>
      </w:pPr>
      <w:r w:rsidRPr="008E7964">
        <w:rPr>
          <w:color w:val="404040" w:themeColor="text1" w:themeTint="BF"/>
          <w:sz w:val="19"/>
          <w:szCs w:val="19"/>
        </w:rPr>
        <w:t>Evaluación permanente 2</w:t>
      </w:r>
      <w:r w:rsidRPr="008E7964">
        <w:rPr>
          <w:color w:val="404040" w:themeColor="text1" w:themeTint="BF"/>
          <w:sz w:val="19"/>
          <w:szCs w:val="19"/>
        </w:rPr>
        <w:tab/>
        <w:t>(EP2</w:t>
      </w:r>
      <w:r w:rsidRPr="008E7964">
        <w:rPr>
          <w:color w:val="404040" w:themeColor="text1" w:themeTint="BF"/>
          <w:sz w:val="19"/>
          <w:szCs w:val="19"/>
          <w:lang w:val="es-419"/>
        </w:rPr>
        <w:t xml:space="preserve"> = 15%</w:t>
      </w:r>
      <w:r w:rsidRPr="008E7964">
        <w:rPr>
          <w:color w:val="404040" w:themeColor="text1" w:themeTint="BF"/>
          <w:sz w:val="19"/>
          <w:szCs w:val="19"/>
        </w:rPr>
        <w:t>)</w:t>
      </w:r>
      <w:r w:rsidRPr="008E7964">
        <w:rPr>
          <w:color w:val="404040" w:themeColor="text1" w:themeTint="BF"/>
          <w:sz w:val="19"/>
          <w:szCs w:val="19"/>
        </w:rPr>
        <w:tab/>
      </w:r>
      <w:r w:rsidRPr="008E7964">
        <w:rPr>
          <w:color w:val="404040" w:themeColor="text1" w:themeTint="BF"/>
          <w:sz w:val="19"/>
          <w:szCs w:val="19"/>
        </w:rPr>
        <w:tab/>
        <w:t>Semana 7</w:t>
      </w:r>
    </w:p>
    <w:p w:rsidR="00975B56" w:rsidRPr="008E7964" w:rsidRDefault="00975B56" w:rsidP="00A04CF0">
      <w:pPr>
        <w:pStyle w:val="CuerpoTexto"/>
        <w:pBdr>
          <w:between w:val="dotted" w:sz="4" w:space="1" w:color="7F7F7F" w:themeColor="text1" w:themeTint="80"/>
        </w:pBdr>
        <w:tabs>
          <w:tab w:val="left" w:pos="3969"/>
          <w:tab w:val="right" w:pos="6521"/>
          <w:tab w:val="right" w:pos="8364"/>
        </w:tabs>
        <w:spacing w:after="80"/>
        <w:ind w:left="993"/>
        <w:jc w:val="left"/>
        <w:rPr>
          <w:color w:val="404040" w:themeColor="text1" w:themeTint="BF"/>
          <w:sz w:val="19"/>
          <w:szCs w:val="19"/>
        </w:rPr>
      </w:pPr>
      <w:r w:rsidRPr="008E7964">
        <w:rPr>
          <w:color w:val="404040" w:themeColor="text1" w:themeTint="BF"/>
          <w:sz w:val="19"/>
          <w:szCs w:val="19"/>
        </w:rPr>
        <w:t>Evaluación permanente 3</w:t>
      </w:r>
      <w:r w:rsidRPr="008E7964">
        <w:rPr>
          <w:color w:val="404040" w:themeColor="text1" w:themeTint="BF"/>
          <w:sz w:val="19"/>
          <w:szCs w:val="19"/>
        </w:rPr>
        <w:tab/>
        <w:t>(EP3</w:t>
      </w:r>
      <w:r w:rsidRPr="008E7964">
        <w:rPr>
          <w:color w:val="404040" w:themeColor="text1" w:themeTint="BF"/>
          <w:sz w:val="19"/>
          <w:szCs w:val="19"/>
          <w:lang w:val="es-419"/>
        </w:rPr>
        <w:t xml:space="preserve"> = 20%</w:t>
      </w:r>
      <w:r w:rsidRPr="008E7964">
        <w:rPr>
          <w:color w:val="404040" w:themeColor="text1" w:themeTint="BF"/>
          <w:sz w:val="19"/>
          <w:szCs w:val="19"/>
        </w:rPr>
        <w:t>)</w:t>
      </w:r>
      <w:r w:rsidRPr="008E7964">
        <w:rPr>
          <w:color w:val="404040" w:themeColor="text1" w:themeTint="BF"/>
          <w:sz w:val="19"/>
          <w:szCs w:val="19"/>
        </w:rPr>
        <w:tab/>
      </w:r>
      <w:r w:rsidRPr="008E7964">
        <w:rPr>
          <w:color w:val="404040" w:themeColor="text1" w:themeTint="BF"/>
          <w:sz w:val="19"/>
          <w:szCs w:val="19"/>
        </w:rPr>
        <w:tab/>
        <w:t>Semana 12</w:t>
      </w:r>
    </w:p>
    <w:p w:rsidR="00975B56" w:rsidRPr="008E7964" w:rsidRDefault="00975B56" w:rsidP="00A04CF0">
      <w:pPr>
        <w:pStyle w:val="CuerpoTexto"/>
        <w:pBdr>
          <w:between w:val="dotted" w:sz="4" w:space="1" w:color="7F7F7F" w:themeColor="text1" w:themeTint="80"/>
        </w:pBdr>
        <w:tabs>
          <w:tab w:val="left" w:pos="3969"/>
          <w:tab w:val="right" w:pos="6521"/>
          <w:tab w:val="right" w:pos="8364"/>
        </w:tabs>
        <w:spacing w:after="80"/>
        <w:ind w:left="993"/>
        <w:jc w:val="left"/>
        <w:rPr>
          <w:color w:val="404040" w:themeColor="text1" w:themeTint="BF"/>
          <w:sz w:val="19"/>
          <w:szCs w:val="19"/>
        </w:rPr>
      </w:pPr>
      <w:r w:rsidRPr="008E7964">
        <w:rPr>
          <w:color w:val="404040" w:themeColor="text1" w:themeTint="BF"/>
          <w:sz w:val="19"/>
          <w:szCs w:val="19"/>
        </w:rPr>
        <w:t>Evaluación permanente 4</w:t>
      </w:r>
      <w:r w:rsidRPr="008E7964">
        <w:rPr>
          <w:color w:val="404040" w:themeColor="text1" w:themeTint="BF"/>
          <w:sz w:val="19"/>
          <w:szCs w:val="19"/>
        </w:rPr>
        <w:tab/>
        <w:t>(EP4</w:t>
      </w:r>
      <w:r w:rsidRPr="008E7964">
        <w:rPr>
          <w:color w:val="404040" w:themeColor="text1" w:themeTint="BF"/>
          <w:sz w:val="19"/>
          <w:szCs w:val="19"/>
          <w:lang w:val="es-419"/>
        </w:rPr>
        <w:t xml:space="preserve"> = 50%</w:t>
      </w:r>
      <w:r w:rsidRPr="008E7964">
        <w:rPr>
          <w:color w:val="404040" w:themeColor="text1" w:themeTint="BF"/>
          <w:sz w:val="19"/>
          <w:szCs w:val="19"/>
        </w:rPr>
        <w:t>)</w:t>
      </w:r>
      <w:r w:rsidRPr="008E7964">
        <w:rPr>
          <w:color w:val="404040" w:themeColor="text1" w:themeTint="BF"/>
          <w:sz w:val="19"/>
          <w:szCs w:val="19"/>
        </w:rPr>
        <w:tab/>
      </w:r>
      <w:r w:rsidRPr="008E7964">
        <w:rPr>
          <w:color w:val="404040" w:themeColor="text1" w:themeTint="BF"/>
          <w:sz w:val="19"/>
          <w:szCs w:val="19"/>
        </w:rPr>
        <w:tab/>
        <w:t>Semana 15</w:t>
      </w:r>
    </w:p>
    <w:p w:rsidR="00975B56" w:rsidRPr="00B90D53" w:rsidRDefault="00975B56" w:rsidP="00337C33">
      <w:pPr>
        <w:pStyle w:val="CuerpoTexto"/>
        <w:pBdr>
          <w:top w:val="dotted" w:sz="4" w:space="1" w:color="7F7F7F" w:themeColor="text1" w:themeTint="80"/>
          <w:between w:val="dotted" w:sz="4" w:space="1" w:color="7F7F7F" w:themeColor="text1" w:themeTint="80"/>
        </w:pBdr>
        <w:tabs>
          <w:tab w:val="left" w:pos="3969"/>
          <w:tab w:val="right" w:pos="6521"/>
          <w:tab w:val="right" w:pos="8364"/>
        </w:tabs>
        <w:spacing w:after="80"/>
        <w:ind w:left="567"/>
        <w:jc w:val="left"/>
        <w:rPr>
          <w:lang w:val="es-419"/>
        </w:rPr>
      </w:pPr>
      <w:r w:rsidRPr="00BB180D">
        <w:t>Evaluación parcial</w:t>
      </w:r>
      <w:r w:rsidRPr="00BB180D">
        <w:tab/>
        <w:t>(EV. PARCIAL)</w:t>
      </w:r>
      <w:r w:rsidRPr="00BB180D">
        <w:tab/>
        <w:t>10%</w:t>
      </w:r>
      <w:r w:rsidRPr="00BB180D">
        <w:tab/>
        <w:t xml:space="preserve">Semana </w:t>
      </w:r>
      <w:r>
        <w:rPr>
          <w:lang w:val="es-419"/>
        </w:rPr>
        <w:t>8</w:t>
      </w:r>
    </w:p>
    <w:p w:rsidR="00975B56" w:rsidRPr="00B90D53" w:rsidRDefault="00975B56" w:rsidP="00337C33">
      <w:pPr>
        <w:pStyle w:val="CuerpoTexto"/>
        <w:pBdr>
          <w:top w:val="dotted" w:sz="4" w:space="1" w:color="7F7F7F" w:themeColor="text1" w:themeTint="80"/>
          <w:between w:val="dotted" w:sz="4" w:space="1" w:color="7F7F7F" w:themeColor="text1" w:themeTint="80"/>
        </w:pBdr>
        <w:tabs>
          <w:tab w:val="left" w:pos="3969"/>
          <w:tab w:val="right" w:pos="6521"/>
          <w:tab w:val="right" w:pos="8364"/>
        </w:tabs>
        <w:spacing w:after="80"/>
        <w:ind w:left="567"/>
        <w:jc w:val="left"/>
        <w:rPr>
          <w:lang w:val="es-419"/>
        </w:rPr>
      </w:pPr>
      <w:r w:rsidRPr="00BB180D">
        <w:t>Evaluación final</w:t>
      </w:r>
      <w:r w:rsidRPr="00BB180D">
        <w:tab/>
        <w:t>(EV. FINAL)</w:t>
      </w:r>
      <w:r w:rsidRPr="00BB180D">
        <w:tab/>
      </w:r>
      <w:r>
        <w:t>2</w:t>
      </w:r>
      <w:r w:rsidRPr="00BB180D">
        <w:t>0%</w:t>
      </w:r>
      <w:r w:rsidRPr="00BB180D">
        <w:tab/>
        <w:t xml:space="preserve">Semana </w:t>
      </w:r>
      <w:r>
        <w:rPr>
          <w:lang w:val="es-419"/>
        </w:rPr>
        <w:t>16</w:t>
      </w:r>
    </w:p>
    <w:p w:rsidR="00975B56" w:rsidRPr="00BB180D" w:rsidRDefault="00975B56" w:rsidP="00D21FD1">
      <w:pPr>
        <w:pStyle w:val="SeccinTitulo"/>
      </w:pPr>
      <w:r w:rsidRPr="00BB180D">
        <w:lastRenderedPageBreak/>
        <w:t>Referencias</w:t>
      </w:r>
    </w:p>
    <w:p w:rsidR="00975B56" w:rsidRDefault="00975B56" w:rsidP="00697FF9">
      <w:pPr>
        <w:pStyle w:val="Referenciascuerpo"/>
        <w:numPr>
          <w:ilvl w:val="0"/>
          <w:numId w:val="0"/>
        </w:numPr>
        <w:ind w:left="568" w:hanging="284"/>
        <w:rPr>
          <w:lang w:val="es-419"/>
        </w:rPr>
      </w:pPr>
    </w:p>
    <w:p w:rsidR="00697FF9" w:rsidRPr="00697FF9" w:rsidRDefault="00697FF9" w:rsidP="00C93B73">
      <w:pPr>
        <w:pStyle w:val="Referenciascuerpo"/>
        <w:numPr>
          <w:ilvl w:val="0"/>
          <w:numId w:val="0"/>
        </w:numPr>
        <w:ind w:left="360"/>
        <w:rPr>
          <w:lang w:val="en-US"/>
        </w:rPr>
      </w:pPr>
      <w:r w:rsidRPr="00697FF9">
        <w:rPr>
          <w:lang w:val="en-US"/>
        </w:rPr>
        <w:t xml:space="preserve">Data Science from Scratch: First Principles with Python </w:t>
      </w:r>
    </w:p>
    <w:p w:rsidR="00697FF9" w:rsidRPr="00697FF9" w:rsidRDefault="00697FF9" w:rsidP="00C93B73">
      <w:pPr>
        <w:pStyle w:val="Referenciascuerpo"/>
        <w:numPr>
          <w:ilvl w:val="0"/>
          <w:numId w:val="0"/>
        </w:numPr>
        <w:ind w:left="360"/>
        <w:rPr>
          <w:lang w:val="es-419"/>
        </w:rPr>
      </w:pPr>
      <w:r w:rsidRPr="00697FF9">
        <w:rPr>
          <w:lang w:val="es-419"/>
        </w:rPr>
        <w:t xml:space="preserve">Joel </w:t>
      </w:r>
      <w:proofErr w:type="spellStart"/>
      <w:r w:rsidRPr="00697FF9">
        <w:rPr>
          <w:lang w:val="es-419"/>
        </w:rPr>
        <w:t>Grus</w:t>
      </w:r>
      <w:proofErr w:type="spellEnd"/>
      <w:r w:rsidRPr="00697FF9">
        <w:rPr>
          <w:lang w:val="es-419"/>
        </w:rPr>
        <w:t xml:space="preserve"> </w:t>
      </w:r>
    </w:p>
    <w:p w:rsidR="00697FF9" w:rsidRPr="00697FF9" w:rsidRDefault="00697FF9" w:rsidP="00C93B73">
      <w:pPr>
        <w:pStyle w:val="Referenciascuerpo"/>
        <w:numPr>
          <w:ilvl w:val="0"/>
          <w:numId w:val="0"/>
        </w:numPr>
        <w:ind w:left="360"/>
        <w:rPr>
          <w:lang w:val="es-419"/>
        </w:rPr>
      </w:pPr>
      <w:proofErr w:type="spellStart"/>
      <w:r w:rsidRPr="00697FF9">
        <w:rPr>
          <w:lang w:val="es-419"/>
        </w:rPr>
        <w:t>O’Reilly</w:t>
      </w:r>
      <w:proofErr w:type="spellEnd"/>
      <w:r w:rsidRPr="00697FF9">
        <w:rPr>
          <w:lang w:val="es-419"/>
        </w:rPr>
        <w:t xml:space="preserve"> Media (2015)</w:t>
      </w:r>
    </w:p>
    <w:p w:rsidR="00697FF9" w:rsidRPr="00697FF9" w:rsidRDefault="00697FF9" w:rsidP="00C93B73">
      <w:pPr>
        <w:pStyle w:val="Referenciascuerpo"/>
        <w:numPr>
          <w:ilvl w:val="0"/>
          <w:numId w:val="0"/>
        </w:numPr>
        <w:ind w:left="568"/>
        <w:rPr>
          <w:lang w:val="es-419"/>
        </w:rPr>
      </w:pPr>
    </w:p>
    <w:p w:rsidR="00697FF9" w:rsidRPr="00697FF9" w:rsidRDefault="00697FF9" w:rsidP="00C93B73">
      <w:pPr>
        <w:pStyle w:val="Referenciascuerpo"/>
        <w:numPr>
          <w:ilvl w:val="0"/>
          <w:numId w:val="0"/>
        </w:numPr>
        <w:ind w:left="360"/>
        <w:rPr>
          <w:lang w:val="en-US"/>
        </w:rPr>
      </w:pPr>
      <w:r w:rsidRPr="00697FF9">
        <w:rPr>
          <w:lang w:val="en-US"/>
        </w:rPr>
        <w:t xml:space="preserve">Learning the Pandas Library: Python Tools for Data Munging, Analysis, and Visualization </w:t>
      </w:r>
    </w:p>
    <w:p w:rsidR="00697FF9" w:rsidRPr="00697FF9" w:rsidRDefault="00697FF9" w:rsidP="00C93B73">
      <w:pPr>
        <w:pStyle w:val="Referenciascuerpo"/>
        <w:numPr>
          <w:ilvl w:val="0"/>
          <w:numId w:val="0"/>
        </w:numPr>
        <w:ind w:left="360"/>
        <w:rPr>
          <w:lang w:val="es-419"/>
        </w:rPr>
      </w:pPr>
      <w:proofErr w:type="spellStart"/>
      <w:r w:rsidRPr="00697FF9">
        <w:rPr>
          <w:lang w:val="es-419"/>
        </w:rPr>
        <w:t>Matt</w:t>
      </w:r>
      <w:proofErr w:type="spellEnd"/>
      <w:r w:rsidRPr="00697FF9">
        <w:rPr>
          <w:lang w:val="es-419"/>
        </w:rPr>
        <w:t xml:space="preserve"> Harrison </w:t>
      </w:r>
    </w:p>
    <w:p w:rsidR="00697FF9" w:rsidRPr="00697FF9" w:rsidRDefault="00697FF9" w:rsidP="00C93B73">
      <w:pPr>
        <w:pStyle w:val="Referenciascuerpo"/>
        <w:numPr>
          <w:ilvl w:val="0"/>
          <w:numId w:val="0"/>
        </w:numPr>
        <w:ind w:left="360"/>
        <w:rPr>
          <w:lang w:val="es-419"/>
        </w:rPr>
      </w:pPr>
      <w:proofErr w:type="spellStart"/>
      <w:r w:rsidRPr="00697FF9">
        <w:rPr>
          <w:lang w:val="es-419"/>
        </w:rPr>
        <w:t>CreateSp</w:t>
      </w:r>
      <w:bookmarkStart w:id="0" w:name="_GoBack"/>
      <w:bookmarkEnd w:id="0"/>
      <w:r w:rsidRPr="00697FF9">
        <w:rPr>
          <w:lang w:val="es-419"/>
        </w:rPr>
        <w:t>ace</w:t>
      </w:r>
      <w:proofErr w:type="spellEnd"/>
      <w:r w:rsidRPr="00697FF9">
        <w:rPr>
          <w:lang w:val="es-419"/>
        </w:rPr>
        <w:t xml:space="preserve"> </w:t>
      </w:r>
      <w:proofErr w:type="spellStart"/>
      <w:r w:rsidRPr="00697FF9">
        <w:rPr>
          <w:lang w:val="es-419"/>
        </w:rPr>
        <w:t>Independent</w:t>
      </w:r>
      <w:proofErr w:type="spellEnd"/>
      <w:r w:rsidRPr="00697FF9">
        <w:rPr>
          <w:lang w:val="es-419"/>
        </w:rPr>
        <w:t xml:space="preserve"> Publishing </w:t>
      </w:r>
      <w:proofErr w:type="spellStart"/>
      <w:r w:rsidRPr="00697FF9">
        <w:rPr>
          <w:lang w:val="es-419"/>
        </w:rPr>
        <w:t>Platform</w:t>
      </w:r>
      <w:proofErr w:type="spellEnd"/>
      <w:r w:rsidRPr="00697FF9">
        <w:rPr>
          <w:lang w:val="es-419"/>
        </w:rPr>
        <w:t xml:space="preserve"> (2016)</w:t>
      </w:r>
    </w:p>
    <w:p w:rsidR="00697FF9" w:rsidRPr="00697FF9" w:rsidRDefault="00697FF9" w:rsidP="00C93B73">
      <w:pPr>
        <w:pStyle w:val="Referenciascuerpo"/>
        <w:numPr>
          <w:ilvl w:val="0"/>
          <w:numId w:val="0"/>
        </w:numPr>
        <w:ind w:left="568"/>
        <w:rPr>
          <w:lang w:val="es-419"/>
        </w:rPr>
      </w:pPr>
    </w:p>
    <w:p w:rsidR="00697FF9" w:rsidRPr="00697FF9" w:rsidRDefault="00697FF9" w:rsidP="00C93B73">
      <w:pPr>
        <w:pStyle w:val="Referenciascuerpo"/>
        <w:numPr>
          <w:ilvl w:val="0"/>
          <w:numId w:val="0"/>
        </w:numPr>
        <w:ind w:left="360"/>
        <w:rPr>
          <w:lang w:val="es-419"/>
        </w:rPr>
      </w:pPr>
      <w:r w:rsidRPr="00697FF9">
        <w:rPr>
          <w:lang w:val="es-419"/>
        </w:rPr>
        <w:t xml:space="preserve">Steven F. </w:t>
      </w:r>
      <w:proofErr w:type="spellStart"/>
      <w:r w:rsidRPr="00697FF9">
        <w:rPr>
          <w:lang w:val="es-419"/>
        </w:rPr>
        <w:t>Lott</w:t>
      </w:r>
      <w:proofErr w:type="spellEnd"/>
      <w:r w:rsidRPr="00697FF9">
        <w:rPr>
          <w:lang w:val="es-419"/>
        </w:rPr>
        <w:t xml:space="preserve"> (2016)</w:t>
      </w:r>
    </w:p>
    <w:p w:rsidR="00697FF9" w:rsidRPr="00697FF9" w:rsidRDefault="00697FF9" w:rsidP="00C93B73">
      <w:pPr>
        <w:pStyle w:val="Referenciascuerpo"/>
        <w:numPr>
          <w:ilvl w:val="0"/>
          <w:numId w:val="0"/>
        </w:numPr>
        <w:ind w:left="360"/>
        <w:rPr>
          <w:lang w:val="es-419"/>
        </w:rPr>
      </w:pPr>
      <w:r w:rsidRPr="00697FF9">
        <w:rPr>
          <w:lang w:val="es-419"/>
        </w:rPr>
        <w:t xml:space="preserve">Modern Python </w:t>
      </w:r>
      <w:proofErr w:type="spellStart"/>
      <w:r w:rsidRPr="00697FF9">
        <w:rPr>
          <w:lang w:val="es-419"/>
        </w:rPr>
        <w:t>Cookbook</w:t>
      </w:r>
      <w:proofErr w:type="spellEnd"/>
    </w:p>
    <w:p w:rsidR="00697FF9" w:rsidRPr="00697FF9" w:rsidRDefault="00697FF9" w:rsidP="00C93B73">
      <w:pPr>
        <w:pStyle w:val="Referenciascuerpo"/>
        <w:numPr>
          <w:ilvl w:val="0"/>
          <w:numId w:val="0"/>
        </w:numPr>
        <w:ind w:left="568"/>
        <w:rPr>
          <w:lang w:val="es-419"/>
        </w:rPr>
      </w:pPr>
    </w:p>
    <w:p w:rsidR="00697FF9" w:rsidRPr="00697FF9" w:rsidRDefault="00697FF9" w:rsidP="00C93B73">
      <w:pPr>
        <w:pStyle w:val="Referenciascuerpo"/>
        <w:numPr>
          <w:ilvl w:val="0"/>
          <w:numId w:val="0"/>
        </w:numPr>
        <w:ind w:left="360"/>
        <w:rPr>
          <w:lang w:val="es-419"/>
        </w:rPr>
      </w:pPr>
      <w:proofErr w:type="spellStart"/>
      <w:r w:rsidRPr="00697FF9">
        <w:rPr>
          <w:lang w:val="es-419"/>
        </w:rPr>
        <w:t>Aurélien</w:t>
      </w:r>
      <w:proofErr w:type="spellEnd"/>
      <w:r w:rsidRPr="00697FF9">
        <w:rPr>
          <w:lang w:val="es-419"/>
        </w:rPr>
        <w:t xml:space="preserve"> </w:t>
      </w:r>
      <w:proofErr w:type="spellStart"/>
      <w:r w:rsidRPr="00697FF9">
        <w:rPr>
          <w:lang w:val="es-419"/>
        </w:rPr>
        <w:t>Géron</w:t>
      </w:r>
      <w:proofErr w:type="spellEnd"/>
    </w:p>
    <w:p w:rsidR="00697FF9" w:rsidRPr="00697FF9" w:rsidRDefault="00697FF9" w:rsidP="00C93B73">
      <w:pPr>
        <w:pStyle w:val="Referenciascuerpo"/>
        <w:numPr>
          <w:ilvl w:val="0"/>
          <w:numId w:val="0"/>
        </w:numPr>
        <w:ind w:left="360"/>
        <w:rPr>
          <w:lang w:val="en-US"/>
        </w:rPr>
      </w:pPr>
      <w:r w:rsidRPr="00697FF9">
        <w:rPr>
          <w:lang w:val="en-US"/>
        </w:rPr>
        <w:t xml:space="preserve">Hands-On Machine Learning with </w:t>
      </w:r>
      <w:proofErr w:type="spellStart"/>
      <w:r w:rsidRPr="00697FF9">
        <w:rPr>
          <w:lang w:val="en-US"/>
        </w:rPr>
        <w:t>Scikit</w:t>
      </w:r>
      <w:proofErr w:type="spellEnd"/>
      <w:r w:rsidRPr="00697FF9">
        <w:rPr>
          <w:lang w:val="en-US"/>
        </w:rPr>
        <w:t xml:space="preserve">-Learn and </w:t>
      </w:r>
      <w:proofErr w:type="spellStart"/>
      <w:r w:rsidRPr="00697FF9">
        <w:rPr>
          <w:lang w:val="en-US"/>
        </w:rPr>
        <w:t>TensorFlow</w:t>
      </w:r>
      <w:proofErr w:type="spellEnd"/>
      <w:r w:rsidRPr="00697FF9">
        <w:rPr>
          <w:lang w:val="en-US"/>
        </w:rPr>
        <w:t>: Concepts, Tools, and Techniques to Build Intelligent Systems</w:t>
      </w:r>
    </w:p>
    <w:p w:rsidR="00697FF9" w:rsidRPr="00697FF9" w:rsidRDefault="00697FF9" w:rsidP="00C93B73">
      <w:pPr>
        <w:pStyle w:val="Referenciascuerpo"/>
        <w:numPr>
          <w:ilvl w:val="0"/>
          <w:numId w:val="0"/>
        </w:numPr>
        <w:ind w:left="360"/>
        <w:rPr>
          <w:lang w:val="es-419"/>
        </w:rPr>
      </w:pPr>
      <w:proofErr w:type="spellStart"/>
      <w:r w:rsidRPr="00697FF9">
        <w:rPr>
          <w:lang w:val="es-419"/>
        </w:rPr>
        <w:t>O’Reilly</w:t>
      </w:r>
      <w:proofErr w:type="spellEnd"/>
      <w:r w:rsidRPr="00697FF9">
        <w:rPr>
          <w:lang w:val="es-419"/>
        </w:rPr>
        <w:t xml:space="preserve"> Media</w:t>
      </w:r>
    </w:p>
    <w:p w:rsidR="00697FF9" w:rsidRPr="00697FF9" w:rsidRDefault="00697FF9" w:rsidP="00C93B73">
      <w:pPr>
        <w:pStyle w:val="Referenciascuerpo"/>
        <w:numPr>
          <w:ilvl w:val="0"/>
          <w:numId w:val="0"/>
        </w:numPr>
        <w:ind w:left="568"/>
        <w:rPr>
          <w:lang w:val="es-419"/>
        </w:rPr>
      </w:pPr>
    </w:p>
    <w:p w:rsidR="00697FF9" w:rsidRPr="00697FF9" w:rsidRDefault="00697FF9" w:rsidP="00C93B73">
      <w:pPr>
        <w:pStyle w:val="Referenciascuerpo"/>
        <w:numPr>
          <w:ilvl w:val="0"/>
          <w:numId w:val="0"/>
        </w:numPr>
        <w:ind w:left="360"/>
        <w:rPr>
          <w:lang w:val="es-419"/>
        </w:rPr>
      </w:pPr>
      <w:r w:rsidRPr="00697FF9">
        <w:rPr>
          <w:lang w:val="es-419"/>
        </w:rPr>
        <w:t>Andreas C. Müller &amp; Sarah Guido</w:t>
      </w:r>
    </w:p>
    <w:p w:rsidR="00697FF9" w:rsidRPr="00697FF9" w:rsidRDefault="00697FF9" w:rsidP="00C93B73">
      <w:pPr>
        <w:pStyle w:val="Referenciascuerpo"/>
        <w:numPr>
          <w:ilvl w:val="0"/>
          <w:numId w:val="0"/>
        </w:numPr>
        <w:ind w:left="360"/>
        <w:rPr>
          <w:lang w:val="en-US"/>
        </w:rPr>
      </w:pPr>
      <w:r w:rsidRPr="00697FF9">
        <w:rPr>
          <w:lang w:val="en-US"/>
        </w:rPr>
        <w:t>Introduction to Machine Learning with Python: A Guide for Data Scientists</w:t>
      </w:r>
    </w:p>
    <w:p w:rsidR="00697FF9" w:rsidRDefault="00697FF9" w:rsidP="00C93B73">
      <w:pPr>
        <w:pStyle w:val="Referenciascuerpo"/>
        <w:numPr>
          <w:ilvl w:val="0"/>
          <w:numId w:val="0"/>
        </w:numPr>
        <w:ind w:left="360"/>
        <w:rPr>
          <w:lang w:val="es-419"/>
        </w:rPr>
      </w:pPr>
      <w:proofErr w:type="spellStart"/>
      <w:r w:rsidRPr="00697FF9">
        <w:rPr>
          <w:lang w:val="es-419"/>
        </w:rPr>
        <w:t>O’Reilly</w:t>
      </w:r>
      <w:proofErr w:type="spellEnd"/>
      <w:r w:rsidRPr="00697FF9">
        <w:rPr>
          <w:lang w:val="es-419"/>
        </w:rPr>
        <w:t xml:space="preserve"> Media</w:t>
      </w:r>
    </w:p>
    <w:sectPr w:rsidR="00697FF9" w:rsidSect="00B671A5">
      <w:headerReference w:type="even" r:id="rId8"/>
      <w:headerReference w:type="default" r:id="rId9"/>
      <w:footerReference w:type="default" r:id="rId10"/>
      <w:pgSz w:w="11906" w:h="16838"/>
      <w:pgMar w:top="2127" w:right="1701" w:bottom="1418" w:left="1701" w:header="993" w:footer="701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5B56" w:rsidRDefault="00975B56" w:rsidP="004004B7">
      <w:pPr>
        <w:framePr w:hSpace="180" w:wrap="around" w:vAnchor="text" w:hAnchor="page" w:x="1052" w:y="-342"/>
        <w:spacing w:after="0" w:line="240" w:lineRule="auto"/>
      </w:pPr>
      <w:r>
        <w:separator/>
      </w:r>
    </w:p>
  </w:endnote>
  <w:endnote w:type="continuationSeparator" w:id="0">
    <w:p w:rsidR="00975B56" w:rsidRDefault="00975B56" w:rsidP="004004B7">
      <w:pPr>
        <w:framePr w:hSpace="180" w:wrap="around" w:vAnchor="text" w:hAnchor="page" w:x="1052" w:y="-342"/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Franklin Gothic Medium Cond">
    <w:altName w:val="Arial Narrow"/>
    <w:panose1 w:val="020B0606030402020204"/>
    <w:charset w:val="00"/>
    <w:family w:val="swiss"/>
    <w:pitch w:val="variable"/>
    <w:sig w:usb0="00000287" w:usb1="00000000" w:usb2="00000000" w:usb3="00000000" w:csb0="0000009F" w:csb1="00000000"/>
  </w:font>
  <w:font w:name="Helvetica Neue">
    <w:altName w:val="Malgun Gothic"/>
    <w:charset w:val="00"/>
    <w:family w:val="auto"/>
    <w:pitch w:val="variable"/>
    <w:sig w:usb0="E50002FF" w:usb1="500079DB" w:usb2="0000001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55945754"/>
      <w:docPartObj>
        <w:docPartGallery w:val="Page Numbers (Bottom of Page)"/>
        <w:docPartUnique/>
      </w:docPartObj>
    </w:sdtPr>
    <w:sdtEndPr>
      <w:rPr>
        <w:rFonts w:ascii="Trebuchet MS" w:hAnsi="Trebuchet MS"/>
      </w:rPr>
    </w:sdtEndPr>
    <w:sdtContent>
      <w:p w:rsidR="0060401A" w:rsidRPr="009736E3" w:rsidRDefault="0060401A">
        <w:pPr>
          <w:pStyle w:val="Piedepgina"/>
          <w:jc w:val="right"/>
          <w:rPr>
            <w:rFonts w:ascii="Trebuchet MS" w:hAnsi="Trebuchet MS"/>
          </w:rPr>
        </w:pPr>
        <w:r w:rsidRPr="009736E3">
          <w:rPr>
            <w:rFonts w:ascii="Trebuchet MS" w:hAnsi="Trebuchet MS"/>
          </w:rPr>
          <w:fldChar w:fldCharType="begin"/>
        </w:r>
        <w:r w:rsidRPr="009736E3">
          <w:rPr>
            <w:rFonts w:ascii="Trebuchet MS" w:hAnsi="Trebuchet MS"/>
          </w:rPr>
          <w:instrText>PAGE   \* MERGEFORMAT</w:instrText>
        </w:r>
        <w:r w:rsidRPr="009736E3">
          <w:rPr>
            <w:rFonts w:ascii="Trebuchet MS" w:hAnsi="Trebuchet MS"/>
          </w:rPr>
          <w:fldChar w:fldCharType="separate"/>
        </w:r>
        <w:r w:rsidR="00C93B73" w:rsidRPr="00C93B73">
          <w:rPr>
            <w:rFonts w:ascii="Trebuchet MS" w:hAnsi="Trebuchet MS"/>
            <w:noProof/>
            <w:lang w:val="es-ES"/>
          </w:rPr>
          <w:t>4</w:t>
        </w:r>
        <w:r w:rsidRPr="009736E3">
          <w:rPr>
            <w:rFonts w:ascii="Trebuchet MS" w:hAnsi="Trebuchet MS"/>
          </w:rPr>
          <w:fldChar w:fldCharType="end"/>
        </w:r>
      </w:p>
    </w:sdtContent>
  </w:sdt>
  <w:p w:rsidR="0060401A" w:rsidRDefault="0060401A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5B56" w:rsidRDefault="00975B56" w:rsidP="004004B7">
      <w:pPr>
        <w:spacing w:after="0" w:line="240" w:lineRule="auto"/>
      </w:pPr>
      <w:r>
        <w:separator/>
      </w:r>
    </w:p>
  </w:footnote>
  <w:footnote w:type="continuationSeparator" w:id="0">
    <w:p w:rsidR="00975B56" w:rsidRDefault="00975B56" w:rsidP="004004B7">
      <w:pPr>
        <w:framePr w:hSpace="180" w:wrap="around" w:vAnchor="text" w:hAnchor="page" w:x="1052" w:y="-342"/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401A" w:rsidRDefault="0060401A">
    <w:pPr>
      <w:pStyle w:val="Encabezado"/>
      <w:framePr w:hSpace="180" w:wrap="around" w:vAnchor="text" w:hAnchor="page" w:x="1052" w:y="-342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401A" w:rsidRPr="00DE1C9F" w:rsidRDefault="0060401A" w:rsidP="004004B7">
    <w:pPr>
      <w:pStyle w:val="Encabezado"/>
      <w:rPr>
        <w:rFonts w:ascii="Trebuchet MS" w:hAnsi="Trebuchet MS"/>
        <w:lang w:val="es-419"/>
      </w:rPr>
    </w:pPr>
    <w:r w:rsidRPr="00737B36">
      <w:rPr>
        <w:rFonts w:ascii="Trebuchet MS" w:hAnsi="Trebuchet MS"/>
        <w:noProof/>
        <w:lang w:eastAsia="es-PE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posOffset>4291965</wp:posOffset>
          </wp:positionH>
          <wp:positionV relativeFrom="paragraph">
            <wp:posOffset>-192405</wp:posOffset>
          </wp:positionV>
          <wp:extent cx="1418340" cy="556895"/>
          <wp:effectExtent l="0" t="0" r="0" b="0"/>
          <wp:wrapNone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SIL_colo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18340" cy="5568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737B36">
      <w:rPr>
        <w:rFonts w:ascii="Trebuchet MS" w:hAnsi="Trebuchet MS"/>
      </w:rPr>
      <w:t xml:space="preserve">DEPARTAMENTO DE </w:t>
    </w:r>
    <w:r>
      <w:rPr>
        <w:rFonts w:ascii="Trebuchet MS" w:hAnsi="Trebuchet MS"/>
        <w:lang w:val="es-419"/>
      </w:rPr>
      <w:t>TECNOLOGÍA</w:t>
    </w:r>
  </w:p>
  <w:p w:rsidR="0060401A" w:rsidRPr="00D21FD1" w:rsidRDefault="0060401A" w:rsidP="004004B7">
    <w:pPr>
      <w:pStyle w:val="Encabezado"/>
      <w:rPr>
        <w:color w:val="7F7F7F" w:themeColor="text1" w:themeTint="80"/>
        <w:sz w:val="20"/>
        <w:szCs w:val="20"/>
      </w:rPr>
    </w:pPr>
    <w:r>
      <w:rPr>
        <w:rFonts w:ascii="Trebuchet MS" w:hAnsi="Trebuchet MS"/>
        <w:color w:val="7F7F7F" w:themeColor="text1" w:themeTint="80"/>
        <w:sz w:val="20"/>
        <w:szCs w:val="20"/>
      </w:rPr>
      <w:t>Sílabo de la unidad didáctica</w:t>
    </w:r>
  </w:p>
  <w:p w:rsidR="0060401A" w:rsidRDefault="0060401A" w:rsidP="004004B7">
    <w:pPr>
      <w:pStyle w:val="Encabezado"/>
    </w:pPr>
    <w:r>
      <w:rPr>
        <w:noProof/>
        <w:lang w:eastAsia="es-PE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-165735</wp:posOffset>
              </wp:positionH>
              <wp:positionV relativeFrom="paragraph">
                <wp:posOffset>103505</wp:posOffset>
              </wp:positionV>
              <wp:extent cx="5886450" cy="0"/>
              <wp:effectExtent l="0" t="0" r="19050" b="19050"/>
              <wp:wrapNone/>
              <wp:docPr id="2" name="Conector rec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86450" cy="0"/>
                      </a:xfrm>
                      <a:prstGeom prst="line">
                        <a:avLst/>
                      </a:prstGeom>
                      <a:ln w="12700">
                        <a:solidFill>
                          <a:srgbClr val="00B0F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691B991" id="Conector recto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3.05pt,8.15pt" to="450.45pt,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" strokecolor="#00b0f0" strokeweight="1pt">
              <v:stroke joinstyle="miter"/>
            </v:line>
          </w:pict>
        </mc:Fallback>
      </mc:AlternateContent>
    </w:r>
  </w:p>
  <w:p w:rsidR="0060401A" w:rsidRDefault="0060401A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1">
    <w:nsid w:val="0299440F"/>
    <w:multiLevelType w:val="hybridMultilevel"/>
    <w:tmpl w:val="B4C20FEA"/>
    <w:lvl w:ilvl="0" w:tplc="E0B0499E">
      <w:start w:val="1"/>
      <w:numFmt w:val="bullet"/>
      <w:pStyle w:val="TablaListavieta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D43E76"/>
    <w:multiLevelType w:val="hybridMultilevel"/>
    <w:tmpl w:val="E5B04BA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024FA0"/>
    <w:multiLevelType w:val="hybridMultilevel"/>
    <w:tmpl w:val="35C098CA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123936EA"/>
    <w:multiLevelType w:val="multilevel"/>
    <w:tmpl w:val="38963B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SeccinTitulo2"/>
      <w:lvlText w:val="3.%2"/>
      <w:lvlJc w:val="left"/>
      <w:pPr>
        <w:ind w:left="792" w:hanging="432"/>
      </w:pPr>
      <w:rPr>
        <w:rFonts w:ascii="Franklin Gothic Medium" w:hAnsi="Franklin Gothic Medium" w:hint="default"/>
        <w:b w:val="0"/>
        <w:i w:val="0"/>
        <w:sz w:val="24"/>
        <w:lang w:val="es-ES_tradnl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1">
    <w:nsid w:val="17CE5FFC"/>
    <w:multiLevelType w:val="hybridMultilevel"/>
    <w:tmpl w:val="CB96B2D6"/>
    <w:lvl w:ilvl="0" w:tplc="580A0005">
      <w:start w:val="1"/>
      <w:numFmt w:val="bullet"/>
      <w:lvlText w:val=""/>
      <w:lvlJc w:val="left"/>
      <w:pPr>
        <w:ind w:left="1288" w:hanging="360"/>
      </w:pPr>
      <w:rPr>
        <w:rFonts w:ascii="Wingdings" w:hAnsi="Wingdings" w:hint="default"/>
      </w:rPr>
    </w:lvl>
    <w:lvl w:ilvl="1" w:tplc="580A0003" w:tentative="1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5" w15:restartNumberingAfterBreak="0">
    <w:nsid w:val="25B143C6"/>
    <w:multiLevelType w:val="hybridMultilevel"/>
    <w:tmpl w:val="35C098CA"/>
    <w:lvl w:ilvl="0" w:tplc="280A000F">
      <w:start w:val="1"/>
      <w:numFmt w:val="decimal"/>
      <w:lvlText w:val="%1."/>
      <w:lvlJc w:val="left"/>
      <w:pPr>
        <w:ind w:left="1210" w:hanging="360"/>
      </w:pPr>
      <w:rPr>
        <w:rFonts w:hint="default"/>
      </w:rPr>
    </w:lvl>
    <w:lvl w:ilvl="1" w:tplc="280A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6" w15:restartNumberingAfterBreak="1">
    <w:nsid w:val="2CAF7DBF"/>
    <w:multiLevelType w:val="hybridMultilevel"/>
    <w:tmpl w:val="FDDCA3F8"/>
    <w:lvl w:ilvl="0" w:tplc="3732E7EC">
      <w:start w:val="1"/>
      <w:numFmt w:val="decimal"/>
      <w:pStyle w:val="TablaListanumero"/>
      <w:lvlText w:val="%1.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63D44D5"/>
    <w:multiLevelType w:val="hybridMultilevel"/>
    <w:tmpl w:val="35C098CA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1">
    <w:nsid w:val="46DA4F2B"/>
    <w:multiLevelType w:val="multilevel"/>
    <w:tmpl w:val="E71A80B0"/>
    <w:lvl w:ilvl="0">
      <w:start w:val="1"/>
      <w:numFmt w:val="upperRoman"/>
      <w:pStyle w:val="SeccinTitulo"/>
      <w:lvlText w:val="%1."/>
      <w:lvlJc w:val="right"/>
      <w:pPr>
        <w:ind w:left="720" w:hanging="360"/>
      </w:pPr>
    </w:lvl>
    <w:lvl w:ilvl="1">
      <w:start w:val="3"/>
      <w:numFmt w:val="decimal"/>
      <w:isLgl/>
      <w:lvlText w:val="%1.%2."/>
      <w:lvlJc w:val="left"/>
      <w:pPr>
        <w:ind w:left="1287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21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78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70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27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20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7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696" w:hanging="1800"/>
      </w:pPr>
      <w:rPr>
        <w:rFonts w:hint="default"/>
      </w:rPr>
    </w:lvl>
  </w:abstractNum>
  <w:abstractNum w:abstractNumId="9" w15:restartNumberingAfterBreak="1">
    <w:nsid w:val="4FE844DD"/>
    <w:multiLevelType w:val="hybridMultilevel"/>
    <w:tmpl w:val="3D4C042A"/>
    <w:lvl w:ilvl="0" w:tplc="242E3BEA">
      <w:start w:val="1"/>
      <w:numFmt w:val="bullet"/>
      <w:pStyle w:val="Referenciascuerpo"/>
      <w:lvlText w:val=""/>
      <w:lvlJc w:val="left"/>
      <w:pPr>
        <w:ind w:left="1004" w:hanging="360"/>
      </w:pPr>
      <w:rPr>
        <w:rFonts w:ascii="Webdings" w:hAnsi="Webdings" w:hint="default"/>
        <w:sz w:val="18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105E58"/>
    <w:multiLevelType w:val="hybridMultilevel"/>
    <w:tmpl w:val="64BE69FE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DF6B5F"/>
    <w:multiLevelType w:val="hybridMultilevel"/>
    <w:tmpl w:val="35C098CA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5C0E38"/>
    <w:multiLevelType w:val="hybridMultilevel"/>
    <w:tmpl w:val="35C098CA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CD7637"/>
    <w:multiLevelType w:val="hybridMultilevel"/>
    <w:tmpl w:val="DEC02DE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3"/>
  </w:num>
  <w:num w:numId="4">
    <w:abstractNumId w:val="9"/>
  </w:num>
  <w:num w:numId="5">
    <w:abstractNumId w:val="6"/>
    <w:lvlOverride w:ilvl="0">
      <w:startOverride w:val="1"/>
    </w:lvlOverride>
  </w:num>
  <w:num w:numId="6">
    <w:abstractNumId w:val="6"/>
  </w:num>
  <w:num w:numId="7">
    <w:abstractNumId w:val="6"/>
    <w:lvlOverride w:ilvl="0">
      <w:startOverride w:val="1"/>
    </w:lvlOverride>
  </w:num>
  <w:num w:numId="8">
    <w:abstractNumId w:val="4"/>
  </w:num>
  <w:num w:numId="9">
    <w:abstractNumId w:val="10"/>
  </w:num>
  <w:num w:numId="10">
    <w:abstractNumId w:val="6"/>
  </w:num>
  <w:num w:numId="11">
    <w:abstractNumId w:val="6"/>
  </w:num>
  <w:num w:numId="12">
    <w:abstractNumId w:val="6"/>
  </w:num>
  <w:num w:numId="13">
    <w:abstractNumId w:val="6"/>
  </w:num>
  <w:num w:numId="14">
    <w:abstractNumId w:val="6"/>
  </w:num>
  <w:num w:numId="15">
    <w:abstractNumId w:val="6"/>
  </w:num>
  <w:num w:numId="16">
    <w:abstractNumId w:val="1"/>
  </w:num>
  <w:num w:numId="17">
    <w:abstractNumId w:val="6"/>
  </w:num>
  <w:num w:numId="18">
    <w:abstractNumId w:val="6"/>
  </w:num>
  <w:num w:numId="19">
    <w:abstractNumId w:val="6"/>
  </w:num>
  <w:num w:numId="20">
    <w:abstractNumId w:val="6"/>
  </w:num>
  <w:num w:numId="21">
    <w:abstractNumId w:val="6"/>
  </w:num>
  <w:num w:numId="22">
    <w:abstractNumId w:val="6"/>
  </w:num>
  <w:num w:numId="23">
    <w:abstractNumId w:val="12"/>
  </w:num>
  <w:num w:numId="24">
    <w:abstractNumId w:val="6"/>
  </w:num>
  <w:num w:numId="25">
    <w:abstractNumId w:val="5"/>
  </w:num>
  <w:num w:numId="26">
    <w:abstractNumId w:val="6"/>
  </w:num>
  <w:num w:numId="27">
    <w:abstractNumId w:val="2"/>
  </w:num>
  <w:num w:numId="28">
    <w:abstractNumId w:val="6"/>
  </w:num>
  <w:num w:numId="29">
    <w:abstractNumId w:val="6"/>
  </w:num>
  <w:num w:numId="30">
    <w:abstractNumId w:val="7"/>
  </w:num>
  <w:num w:numId="31">
    <w:abstractNumId w:val="11"/>
  </w:num>
  <w:num w:numId="32">
    <w:abstractNumId w:val="1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9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65D"/>
    <w:rsid w:val="000322C3"/>
    <w:rsid w:val="000357D6"/>
    <w:rsid w:val="00042B1B"/>
    <w:rsid w:val="00062FD1"/>
    <w:rsid w:val="000630E6"/>
    <w:rsid w:val="00071104"/>
    <w:rsid w:val="00082DF3"/>
    <w:rsid w:val="000B0FC7"/>
    <w:rsid w:val="000B6611"/>
    <w:rsid w:val="000D7105"/>
    <w:rsid w:val="000F4E72"/>
    <w:rsid w:val="000F71EE"/>
    <w:rsid w:val="001016B8"/>
    <w:rsid w:val="00107266"/>
    <w:rsid w:val="00107692"/>
    <w:rsid w:val="00110389"/>
    <w:rsid w:val="001159D1"/>
    <w:rsid w:val="00132D6B"/>
    <w:rsid w:val="0013544C"/>
    <w:rsid w:val="00135567"/>
    <w:rsid w:val="00160C22"/>
    <w:rsid w:val="0016339A"/>
    <w:rsid w:val="0018080F"/>
    <w:rsid w:val="00182A7F"/>
    <w:rsid w:val="001860BC"/>
    <w:rsid w:val="00187E02"/>
    <w:rsid w:val="001954B1"/>
    <w:rsid w:val="00195DC2"/>
    <w:rsid w:val="001B1BB9"/>
    <w:rsid w:val="001D399D"/>
    <w:rsid w:val="001D3B66"/>
    <w:rsid w:val="001D5240"/>
    <w:rsid w:val="001D61C3"/>
    <w:rsid w:val="001E00B8"/>
    <w:rsid w:val="001E0E95"/>
    <w:rsid w:val="001E57CE"/>
    <w:rsid w:val="001E592A"/>
    <w:rsid w:val="0020105C"/>
    <w:rsid w:val="002155C9"/>
    <w:rsid w:val="002160B8"/>
    <w:rsid w:val="0022430A"/>
    <w:rsid w:val="00225648"/>
    <w:rsid w:val="00232BA4"/>
    <w:rsid w:val="00245048"/>
    <w:rsid w:val="00256B2E"/>
    <w:rsid w:val="00260EAB"/>
    <w:rsid w:val="002666BA"/>
    <w:rsid w:val="00271827"/>
    <w:rsid w:val="0028621D"/>
    <w:rsid w:val="002A4699"/>
    <w:rsid w:val="002B13ED"/>
    <w:rsid w:val="002E67F7"/>
    <w:rsid w:val="00337C33"/>
    <w:rsid w:val="00340C99"/>
    <w:rsid w:val="00343663"/>
    <w:rsid w:val="00354F7C"/>
    <w:rsid w:val="00360480"/>
    <w:rsid w:val="00371663"/>
    <w:rsid w:val="003B1229"/>
    <w:rsid w:val="003D54FC"/>
    <w:rsid w:val="003D6514"/>
    <w:rsid w:val="003F553D"/>
    <w:rsid w:val="004004B7"/>
    <w:rsid w:val="004229B9"/>
    <w:rsid w:val="00433B5E"/>
    <w:rsid w:val="0044002C"/>
    <w:rsid w:val="00443AE5"/>
    <w:rsid w:val="004454F6"/>
    <w:rsid w:val="00465495"/>
    <w:rsid w:val="0047165A"/>
    <w:rsid w:val="0048599E"/>
    <w:rsid w:val="004B1F62"/>
    <w:rsid w:val="004B4E52"/>
    <w:rsid w:val="004B73AE"/>
    <w:rsid w:val="004C4534"/>
    <w:rsid w:val="004D33BD"/>
    <w:rsid w:val="004D3CBD"/>
    <w:rsid w:val="004D7E32"/>
    <w:rsid w:val="004E4F76"/>
    <w:rsid w:val="004F2A31"/>
    <w:rsid w:val="004F7DDE"/>
    <w:rsid w:val="0050016A"/>
    <w:rsid w:val="00501A7E"/>
    <w:rsid w:val="005041CF"/>
    <w:rsid w:val="00506ACA"/>
    <w:rsid w:val="00506EEF"/>
    <w:rsid w:val="00513980"/>
    <w:rsid w:val="00533797"/>
    <w:rsid w:val="0054352E"/>
    <w:rsid w:val="00546290"/>
    <w:rsid w:val="00553859"/>
    <w:rsid w:val="00571C0A"/>
    <w:rsid w:val="005A0638"/>
    <w:rsid w:val="005A6275"/>
    <w:rsid w:val="005A6DBE"/>
    <w:rsid w:val="005B090A"/>
    <w:rsid w:val="005C1466"/>
    <w:rsid w:val="005C3371"/>
    <w:rsid w:val="005C4792"/>
    <w:rsid w:val="005D65CA"/>
    <w:rsid w:val="005F315B"/>
    <w:rsid w:val="005F66E4"/>
    <w:rsid w:val="0060401A"/>
    <w:rsid w:val="0060493E"/>
    <w:rsid w:val="00614DE2"/>
    <w:rsid w:val="006175AB"/>
    <w:rsid w:val="00661058"/>
    <w:rsid w:val="006715B3"/>
    <w:rsid w:val="006718EC"/>
    <w:rsid w:val="00672AF5"/>
    <w:rsid w:val="00672FA0"/>
    <w:rsid w:val="006860B7"/>
    <w:rsid w:val="00690EED"/>
    <w:rsid w:val="00697FF9"/>
    <w:rsid w:val="006C2CDB"/>
    <w:rsid w:val="006C36BA"/>
    <w:rsid w:val="006F70DF"/>
    <w:rsid w:val="0070065D"/>
    <w:rsid w:val="00712266"/>
    <w:rsid w:val="00717034"/>
    <w:rsid w:val="00725254"/>
    <w:rsid w:val="00737243"/>
    <w:rsid w:val="00737B36"/>
    <w:rsid w:val="0075708E"/>
    <w:rsid w:val="00762313"/>
    <w:rsid w:val="00785E7D"/>
    <w:rsid w:val="007903F6"/>
    <w:rsid w:val="007B2DB3"/>
    <w:rsid w:val="007D4346"/>
    <w:rsid w:val="007D5131"/>
    <w:rsid w:val="007F3E8C"/>
    <w:rsid w:val="007F44A6"/>
    <w:rsid w:val="008008C8"/>
    <w:rsid w:val="00803B25"/>
    <w:rsid w:val="008220FB"/>
    <w:rsid w:val="0084002D"/>
    <w:rsid w:val="008439EB"/>
    <w:rsid w:val="00845C7E"/>
    <w:rsid w:val="00855C26"/>
    <w:rsid w:val="00857C2F"/>
    <w:rsid w:val="00873C6E"/>
    <w:rsid w:val="00873DE9"/>
    <w:rsid w:val="008A4515"/>
    <w:rsid w:val="008B197C"/>
    <w:rsid w:val="008D1AFA"/>
    <w:rsid w:val="008D7305"/>
    <w:rsid w:val="008E7964"/>
    <w:rsid w:val="008F0AD8"/>
    <w:rsid w:val="008F1B14"/>
    <w:rsid w:val="008F1B4D"/>
    <w:rsid w:val="008F1B53"/>
    <w:rsid w:val="009111E0"/>
    <w:rsid w:val="00912CFE"/>
    <w:rsid w:val="00916253"/>
    <w:rsid w:val="009342C5"/>
    <w:rsid w:val="00937481"/>
    <w:rsid w:val="00943A61"/>
    <w:rsid w:val="00945932"/>
    <w:rsid w:val="0095106B"/>
    <w:rsid w:val="00966DAA"/>
    <w:rsid w:val="009736E3"/>
    <w:rsid w:val="00975B56"/>
    <w:rsid w:val="009A4FE3"/>
    <w:rsid w:val="009B0772"/>
    <w:rsid w:val="009B45AC"/>
    <w:rsid w:val="009D2BB2"/>
    <w:rsid w:val="009D3385"/>
    <w:rsid w:val="009F1756"/>
    <w:rsid w:val="009F2638"/>
    <w:rsid w:val="00A02373"/>
    <w:rsid w:val="00A04CF0"/>
    <w:rsid w:val="00A12E62"/>
    <w:rsid w:val="00A219F7"/>
    <w:rsid w:val="00A311B7"/>
    <w:rsid w:val="00A401CB"/>
    <w:rsid w:val="00A440A5"/>
    <w:rsid w:val="00A5343A"/>
    <w:rsid w:val="00A60E20"/>
    <w:rsid w:val="00A60FA1"/>
    <w:rsid w:val="00A66258"/>
    <w:rsid w:val="00A70A04"/>
    <w:rsid w:val="00A87E48"/>
    <w:rsid w:val="00A927DA"/>
    <w:rsid w:val="00A9433D"/>
    <w:rsid w:val="00AA7FCA"/>
    <w:rsid w:val="00AF6361"/>
    <w:rsid w:val="00B31273"/>
    <w:rsid w:val="00B334D3"/>
    <w:rsid w:val="00B34CD7"/>
    <w:rsid w:val="00B419E7"/>
    <w:rsid w:val="00B44325"/>
    <w:rsid w:val="00B460B8"/>
    <w:rsid w:val="00B51892"/>
    <w:rsid w:val="00B54ACA"/>
    <w:rsid w:val="00B55373"/>
    <w:rsid w:val="00B671A5"/>
    <w:rsid w:val="00B73032"/>
    <w:rsid w:val="00B80489"/>
    <w:rsid w:val="00B83707"/>
    <w:rsid w:val="00B90D53"/>
    <w:rsid w:val="00BA5064"/>
    <w:rsid w:val="00BB180D"/>
    <w:rsid w:val="00BC58C7"/>
    <w:rsid w:val="00BE49AC"/>
    <w:rsid w:val="00BF10D6"/>
    <w:rsid w:val="00C04725"/>
    <w:rsid w:val="00C209CD"/>
    <w:rsid w:val="00C32DB2"/>
    <w:rsid w:val="00C347FC"/>
    <w:rsid w:val="00C41F8E"/>
    <w:rsid w:val="00C54DBF"/>
    <w:rsid w:val="00C55489"/>
    <w:rsid w:val="00C65F4B"/>
    <w:rsid w:val="00C66157"/>
    <w:rsid w:val="00C70FC4"/>
    <w:rsid w:val="00C7358C"/>
    <w:rsid w:val="00C82CB9"/>
    <w:rsid w:val="00C85CE4"/>
    <w:rsid w:val="00C87E17"/>
    <w:rsid w:val="00C90BBF"/>
    <w:rsid w:val="00C93329"/>
    <w:rsid w:val="00C93B73"/>
    <w:rsid w:val="00C96250"/>
    <w:rsid w:val="00CA147D"/>
    <w:rsid w:val="00CA455E"/>
    <w:rsid w:val="00CA4AAF"/>
    <w:rsid w:val="00CC5F69"/>
    <w:rsid w:val="00CF5E14"/>
    <w:rsid w:val="00D10202"/>
    <w:rsid w:val="00D21FD1"/>
    <w:rsid w:val="00D24D5A"/>
    <w:rsid w:val="00D25BC5"/>
    <w:rsid w:val="00D336EB"/>
    <w:rsid w:val="00D40DCA"/>
    <w:rsid w:val="00D42EFA"/>
    <w:rsid w:val="00D43338"/>
    <w:rsid w:val="00D53183"/>
    <w:rsid w:val="00D5388F"/>
    <w:rsid w:val="00D560AA"/>
    <w:rsid w:val="00D6674C"/>
    <w:rsid w:val="00D7379A"/>
    <w:rsid w:val="00D84553"/>
    <w:rsid w:val="00D9251F"/>
    <w:rsid w:val="00D92E68"/>
    <w:rsid w:val="00D93E28"/>
    <w:rsid w:val="00DA1D5A"/>
    <w:rsid w:val="00DA2E8F"/>
    <w:rsid w:val="00DB13BF"/>
    <w:rsid w:val="00DB6C79"/>
    <w:rsid w:val="00DC6177"/>
    <w:rsid w:val="00DD4B26"/>
    <w:rsid w:val="00DD54EC"/>
    <w:rsid w:val="00DE1C9F"/>
    <w:rsid w:val="00DE318B"/>
    <w:rsid w:val="00DF2CCD"/>
    <w:rsid w:val="00E10335"/>
    <w:rsid w:val="00E42690"/>
    <w:rsid w:val="00E4524C"/>
    <w:rsid w:val="00E55508"/>
    <w:rsid w:val="00E8741F"/>
    <w:rsid w:val="00E87D64"/>
    <w:rsid w:val="00E91886"/>
    <w:rsid w:val="00EA6A08"/>
    <w:rsid w:val="00EC6C9F"/>
    <w:rsid w:val="00ED5A81"/>
    <w:rsid w:val="00EF5D3E"/>
    <w:rsid w:val="00F040B3"/>
    <w:rsid w:val="00F1344C"/>
    <w:rsid w:val="00F319AE"/>
    <w:rsid w:val="00F329FF"/>
    <w:rsid w:val="00F43B41"/>
    <w:rsid w:val="00F448C6"/>
    <w:rsid w:val="00F61F92"/>
    <w:rsid w:val="00F64EDB"/>
    <w:rsid w:val="00F75785"/>
    <w:rsid w:val="00FB63F8"/>
    <w:rsid w:val="00FE2F19"/>
    <w:rsid w:val="00FF2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41"/>
    <o:shapelayout v:ext="edit">
      <o:idmap v:ext="edit" data="1"/>
    </o:shapelayout>
  </w:shapeDefaults>
  <w:decimalSymbol w:val="."/>
  <w:listSeparator w:val=","/>
  <w15:docId w15:val="{1A70ECB7-EC64-46F0-9FEF-78FC0F4D3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0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5A0638"/>
  </w:style>
  <w:style w:type="paragraph" w:styleId="Ttulo1">
    <w:name w:val="heading 1"/>
    <w:basedOn w:val="Normal"/>
    <w:next w:val="Normal"/>
    <w:link w:val="Ttulo1Car"/>
    <w:uiPriority w:val="9"/>
    <w:qFormat/>
    <w:rsid w:val="00B804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rsid w:val="004004B7"/>
    <w:pPr>
      <w:keepNext/>
      <w:spacing w:after="0" w:line="240" w:lineRule="auto"/>
      <w:jc w:val="both"/>
      <w:outlineLvl w:val="1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link w:val="PrrafodelistaCar"/>
    <w:uiPriority w:val="34"/>
    <w:rsid w:val="00E55508"/>
    <w:pPr>
      <w:spacing w:after="200" w:line="276" w:lineRule="auto"/>
      <w:ind w:left="720"/>
      <w:contextualSpacing/>
    </w:pPr>
  </w:style>
  <w:style w:type="table" w:styleId="Tablaconcuadrcula">
    <w:name w:val="Table Grid"/>
    <w:basedOn w:val="Tablanormal"/>
    <w:uiPriority w:val="39"/>
    <w:rsid w:val="00DB13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D4333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43338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43338"/>
    <w:rPr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4333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43338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4004B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004B7"/>
  </w:style>
  <w:style w:type="paragraph" w:styleId="Piedepgina">
    <w:name w:val="footer"/>
    <w:basedOn w:val="Normal"/>
    <w:link w:val="PiedepginaCar"/>
    <w:uiPriority w:val="99"/>
    <w:unhideWhenUsed/>
    <w:rsid w:val="004004B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004B7"/>
  </w:style>
  <w:style w:type="character" w:customStyle="1" w:styleId="Ttulo2Car">
    <w:name w:val="Título 2 Car"/>
    <w:basedOn w:val="Fuentedeprrafopredeter"/>
    <w:link w:val="Ttulo2"/>
    <w:rsid w:val="004004B7"/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B8048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Body">
    <w:name w:val="Body"/>
    <w:rsid w:val="00690EED"/>
    <w:pPr>
      <w:pBdr>
        <w:top w:val="nil"/>
        <w:left w:val="nil"/>
        <w:bottom w:val="nil"/>
        <w:right w:val="nil"/>
        <w:between w:val="nil"/>
        <w:bar w:val="nil"/>
      </w:pBdr>
      <w:spacing w:after="0"/>
      <w:ind w:left="680"/>
      <w:jc w:val="both"/>
    </w:pPr>
    <w:rPr>
      <w:rFonts w:ascii="Helvetica" w:eastAsia="Helvetica" w:hAnsi="Helvetica" w:cs="Helvetica"/>
      <w:color w:val="000000"/>
      <w:u w:color="000000"/>
      <w:bdr w:val="nil"/>
      <w:lang w:val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3748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37481"/>
    <w:rPr>
      <w:b/>
      <w:bCs/>
      <w:sz w:val="20"/>
      <w:szCs w:val="20"/>
    </w:rPr>
  </w:style>
  <w:style w:type="paragraph" w:styleId="Puesto">
    <w:name w:val="Title"/>
    <w:basedOn w:val="Normal"/>
    <w:next w:val="Normal"/>
    <w:link w:val="PuestoCar"/>
    <w:uiPriority w:val="10"/>
    <w:rsid w:val="008F1B1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8F1B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SeccinTitulo">
    <w:name w:val="Sección_Titulo"/>
    <w:basedOn w:val="Prrafodelista"/>
    <w:link w:val="SeccinTituloCar"/>
    <w:qFormat/>
    <w:rsid w:val="00D21FD1"/>
    <w:pPr>
      <w:numPr>
        <w:numId w:val="2"/>
      </w:numPr>
      <w:spacing w:before="440" w:after="40" w:line="240" w:lineRule="auto"/>
      <w:ind w:left="284" w:hanging="284"/>
    </w:pPr>
    <w:rPr>
      <w:rFonts w:ascii="Franklin Gothic Medium" w:hAnsi="Franklin Gothic Medium" w:cs="Arial"/>
      <w:sz w:val="28"/>
    </w:rPr>
  </w:style>
  <w:style w:type="paragraph" w:customStyle="1" w:styleId="DatosGenTexto">
    <w:name w:val="DatosGen_Texto"/>
    <w:basedOn w:val="Normal"/>
    <w:link w:val="DatosGenTextoCar"/>
    <w:qFormat/>
    <w:rsid w:val="00CA4AAF"/>
    <w:pPr>
      <w:pBdr>
        <w:between w:val="single" w:sz="4" w:space="1" w:color="BFBFBF" w:themeColor="background1" w:themeShade="BF"/>
      </w:pBdr>
      <w:tabs>
        <w:tab w:val="left" w:pos="3828"/>
        <w:tab w:val="left" w:pos="3969"/>
      </w:tabs>
      <w:spacing w:after="0" w:line="300" w:lineRule="exact"/>
      <w:ind w:left="284"/>
    </w:pPr>
    <w:rPr>
      <w:rFonts w:ascii="Trebuchet MS" w:hAnsi="Trebuchet MS" w:cs="Arial"/>
      <w:sz w:val="20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8F1B14"/>
  </w:style>
  <w:style w:type="character" w:customStyle="1" w:styleId="SeccinTituloCar">
    <w:name w:val="Sección_Titulo Car"/>
    <w:basedOn w:val="PrrafodelistaCar"/>
    <w:link w:val="SeccinTitulo"/>
    <w:rsid w:val="00D21FD1"/>
    <w:rPr>
      <w:rFonts w:ascii="Franklin Gothic Medium" w:hAnsi="Franklin Gothic Medium" w:cs="Arial"/>
      <w:sz w:val="28"/>
    </w:rPr>
  </w:style>
  <w:style w:type="paragraph" w:customStyle="1" w:styleId="CuerpoTexto">
    <w:name w:val="Cuerpo Texto"/>
    <w:basedOn w:val="Normal"/>
    <w:link w:val="CuerpoTextoCar"/>
    <w:qFormat/>
    <w:rsid w:val="001E00B8"/>
    <w:pPr>
      <w:spacing w:after="0" w:line="280" w:lineRule="exact"/>
      <w:ind w:left="284"/>
      <w:jc w:val="both"/>
    </w:pPr>
    <w:rPr>
      <w:rFonts w:ascii="Trebuchet MS" w:hAnsi="Trebuchet MS" w:cs="Arial"/>
      <w:sz w:val="20"/>
      <w:szCs w:val="20"/>
    </w:rPr>
  </w:style>
  <w:style w:type="character" w:customStyle="1" w:styleId="DatosGenTextoCar">
    <w:name w:val="DatosGen_Texto Car"/>
    <w:basedOn w:val="Fuentedeprrafopredeter"/>
    <w:link w:val="DatosGenTexto"/>
    <w:rsid w:val="00CA4AAF"/>
    <w:rPr>
      <w:rFonts w:ascii="Trebuchet MS" w:hAnsi="Trebuchet MS" w:cs="Arial"/>
      <w:sz w:val="20"/>
    </w:rPr>
  </w:style>
  <w:style w:type="paragraph" w:customStyle="1" w:styleId="SeccinTitulo2">
    <w:name w:val="Sección_Titulo2"/>
    <w:basedOn w:val="Ttulo2"/>
    <w:link w:val="SeccinTitulo2Car"/>
    <w:qFormat/>
    <w:rsid w:val="00857C2F"/>
    <w:pPr>
      <w:numPr>
        <w:ilvl w:val="1"/>
        <w:numId w:val="3"/>
      </w:numPr>
      <w:spacing w:after="20"/>
      <w:ind w:left="709" w:right="-11" w:hanging="425"/>
      <w:jc w:val="left"/>
    </w:pPr>
    <w:rPr>
      <w:rFonts w:ascii="Franklin Gothic Medium" w:hAnsi="Franklin Gothic Medium" w:cs="Arial"/>
      <w:b w:val="0"/>
    </w:rPr>
  </w:style>
  <w:style w:type="character" w:customStyle="1" w:styleId="CuerpoTextoCar">
    <w:name w:val="Cuerpo Texto Car"/>
    <w:basedOn w:val="Fuentedeprrafopredeter"/>
    <w:link w:val="CuerpoTexto"/>
    <w:rsid w:val="001E00B8"/>
    <w:rPr>
      <w:rFonts w:ascii="Trebuchet MS" w:hAnsi="Trebuchet MS" w:cs="Arial"/>
      <w:sz w:val="20"/>
      <w:szCs w:val="20"/>
    </w:rPr>
  </w:style>
  <w:style w:type="paragraph" w:customStyle="1" w:styleId="SeccinTitulo3">
    <w:name w:val="Sección_Titulo3"/>
    <w:basedOn w:val="Ttulo2"/>
    <w:link w:val="SeccinTitulo3Car"/>
    <w:qFormat/>
    <w:rsid w:val="00857C2F"/>
    <w:pPr>
      <w:spacing w:after="60"/>
      <w:ind w:left="709" w:right="-11"/>
      <w:jc w:val="left"/>
    </w:pPr>
    <w:rPr>
      <w:rFonts w:ascii="Franklin Gothic Medium" w:hAnsi="Franklin Gothic Medium" w:cs="Arial"/>
      <w:b w:val="0"/>
    </w:rPr>
  </w:style>
  <w:style w:type="character" w:customStyle="1" w:styleId="SeccinTitulo2Car">
    <w:name w:val="Sección_Titulo2 Car"/>
    <w:basedOn w:val="Ttulo2Car"/>
    <w:link w:val="SeccinTitulo2"/>
    <w:rsid w:val="00857C2F"/>
    <w:rPr>
      <w:rFonts w:ascii="Franklin Gothic Medium" w:eastAsia="Times New Roman" w:hAnsi="Franklin Gothic Medium" w:cs="Arial"/>
      <w:b w:val="0"/>
      <w:bCs/>
      <w:sz w:val="24"/>
      <w:szCs w:val="24"/>
      <w:lang w:val="es-ES" w:eastAsia="es-ES"/>
    </w:rPr>
  </w:style>
  <w:style w:type="paragraph" w:customStyle="1" w:styleId="CuerpoTexto2">
    <w:name w:val="Cuerpo Texto 2"/>
    <w:basedOn w:val="CuerpoTexto"/>
    <w:link w:val="CuerpoTexto2Car"/>
    <w:qFormat/>
    <w:rsid w:val="00D21FD1"/>
    <w:pPr>
      <w:spacing w:after="240"/>
      <w:ind w:left="709"/>
    </w:pPr>
    <w:rPr>
      <w:rFonts w:eastAsia="Arial Unicode MS"/>
      <w:lang w:val="es-ES_tradnl"/>
    </w:rPr>
  </w:style>
  <w:style w:type="character" w:customStyle="1" w:styleId="SeccinTitulo3Car">
    <w:name w:val="Sección_Titulo3 Car"/>
    <w:basedOn w:val="Ttulo2Car"/>
    <w:link w:val="SeccinTitulo3"/>
    <w:rsid w:val="00857C2F"/>
    <w:rPr>
      <w:rFonts w:ascii="Franklin Gothic Medium" w:eastAsia="Times New Roman" w:hAnsi="Franklin Gothic Medium" w:cs="Arial"/>
      <w:b w:val="0"/>
      <w:bCs/>
      <w:sz w:val="24"/>
      <w:szCs w:val="24"/>
      <w:lang w:val="es-ES" w:eastAsia="es-ES"/>
    </w:rPr>
  </w:style>
  <w:style w:type="paragraph" w:customStyle="1" w:styleId="Unidad0titulo">
    <w:name w:val="Unidad 0_titulo"/>
    <w:basedOn w:val="Normal"/>
    <w:link w:val="Unidad0tituloCar"/>
    <w:qFormat/>
    <w:rsid w:val="005C4792"/>
    <w:pPr>
      <w:tabs>
        <w:tab w:val="left" w:pos="2268"/>
        <w:tab w:val="left" w:pos="2410"/>
      </w:tabs>
      <w:spacing w:before="360" w:after="0"/>
      <w:ind w:left="284"/>
    </w:pPr>
    <w:rPr>
      <w:rFonts w:ascii="Franklin Gothic Medium" w:hAnsi="Franklin Gothic Medium" w:cs="Arial"/>
      <w:sz w:val="24"/>
      <w:szCs w:val="24"/>
    </w:rPr>
  </w:style>
  <w:style w:type="character" w:customStyle="1" w:styleId="CuerpoTexto2Car">
    <w:name w:val="Cuerpo Texto 2 Car"/>
    <w:basedOn w:val="CuerpoTextoCar"/>
    <w:link w:val="CuerpoTexto2"/>
    <w:rsid w:val="00D21FD1"/>
    <w:rPr>
      <w:rFonts w:ascii="Trebuchet MS" w:eastAsia="Arial Unicode MS" w:hAnsi="Trebuchet MS" w:cs="Arial"/>
      <w:sz w:val="20"/>
      <w:szCs w:val="20"/>
      <w:lang w:val="es-ES_tradnl"/>
    </w:rPr>
  </w:style>
  <w:style w:type="paragraph" w:customStyle="1" w:styleId="Tablacuerpotexto">
    <w:name w:val="Tabla_cuerpo texto"/>
    <w:basedOn w:val="Normal"/>
    <w:link w:val="TablacuerpotextoCar"/>
    <w:qFormat/>
    <w:rsid w:val="00737B36"/>
    <w:pPr>
      <w:spacing w:after="40" w:line="260" w:lineRule="exact"/>
    </w:pPr>
    <w:rPr>
      <w:rFonts w:ascii="Trebuchet MS" w:hAnsi="Trebuchet MS" w:cs="Arial"/>
      <w:sz w:val="18"/>
      <w:szCs w:val="20"/>
    </w:rPr>
  </w:style>
  <w:style w:type="character" w:customStyle="1" w:styleId="Unidad0tituloCar">
    <w:name w:val="Unidad 0_titulo Car"/>
    <w:basedOn w:val="Fuentedeprrafopredeter"/>
    <w:link w:val="Unidad0titulo"/>
    <w:rsid w:val="005C4792"/>
    <w:rPr>
      <w:rFonts w:ascii="Franklin Gothic Medium" w:hAnsi="Franklin Gothic Medium" w:cs="Arial"/>
      <w:sz w:val="24"/>
      <w:szCs w:val="24"/>
    </w:rPr>
  </w:style>
  <w:style w:type="paragraph" w:customStyle="1" w:styleId="TablaListanumero">
    <w:name w:val="Tabla_Lista numero"/>
    <w:basedOn w:val="Prrafodelista"/>
    <w:link w:val="TablaListanumeroCar"/>
    <w:qFormat/>
    <w:rsid w:val="00737B36"/>
    <w:pPr>
      <w:numPr>
        <w:numId w:val="6"/>
      </w:numPr>
      <w:tabs>
        <w:tab w:val="left" w:pos="287"/>
      </w:tabs>
      <w:spacing w:after="0" w:line="260" w:lineRule="exact"/>
      <w:contextualSpacing w:val="0"/>
    </w:pPr>
    <w:rPr>
      <w:rFonts w:ascii="Trebuchet MS" w:hAnsi="Trebuchet MS" w:cs="Arial"/>
      <w:sz w:val="18"/>
      <w:szCs w:val="20"/>
    </w:rPr>
  </w:style>
  <w:style w:type="character" w:customStyle="1" w:styleId="TablacuerpotextoCar">
    <w:name w:val="Tabla_cuerpo texto Car"/>
    <w:basedOn w:val="Fuentedeprrafopredeter"/>
    <w:link w:val="Tablacuerpotexto"/>
    <w:rsid w:val="00737B36"/>
    <w:rPr>
      <w:rFonts w:ascii="Trebuchet MS" w:hAnsi="Trebuchet MS" w:cs="Arial"/>
      <w:sz w:val="18"/>
      <w:szCs w:val="20"/>
    </w:rPr>
  </w:style>
  <w:style w:type="paragraph" w:customStyle="1" w:styleId="TablaListavieta">
    <w:name w:val="Tabla_Lista viñeta"/>
    <w:basedOn w:val="Prrafodelista"/>
    <w:link w:val="TablaListavietaCar"/>
    <w:qFormat/>
    <w:rsid w:val="00737B36"/>
    <w:pPr>
      <w:numPr>
        <w:numId w:val="1"/>
      </w:numPr>
      <w:spacing w:after="40" w:line="260" w:lineRule="exact"/>
      <w:ind w:right="198"/>
      <w:contextualSpacing w:val="0"/>
    </w:pPr>
    <w:rPr>
      <w:rFonts w:ascii="Trebuchet MS" w:hAnsi="Trebuchet MS" w:cs="Arial"/>
      <w:sz w:val="18"/>
      <w:szCs w:val="20"/>
    </w:rPr>
  </w:style>
  <w:style w:type="character" w:customStyle="1" w:styleId="TablaListanumeroCar">
    <w:name w:val="Tabla_Lista numero Car"/>
    <w:basedOn w:val="PrrafodelistaCar"/>
    <w:link w:val="TablaListanumero"/>
    <w:rsid w:val="00737B36"/>
    <w:rPr>
      <w:rFonts w:ascii="Trebuchet MS" w:hAnsi="Trebuchet MS" w:cs="Arial"/>
      <w:sz w:val="18"/>
      <w:szCs w:val="20"/>
    </w:rPr>
  </w:style>
  <w:style w:type="paragraph" w:customStyle="1" w:styleId="Referenciascuerpo">
    <w:name w:val="Referencias_cuerpo"/>
    <w:basedOn w:val="CuerpoTexto"/>
    <w:link w:val="ReferenciascuerpoCar"/>
    <w:qFormat/>
    <w:rsid w:val="00DA2E8F"/>
    <w:pPr>
      <w:numPr>
        <w:numId w:val="4"/>
      </w:numPr>
      <w:spacing w:after="120"/>
      <w:ind w:left="568" w:hanging="284"/>
    </w:pPr>
  </w:style>
  <w:style w:type="character" w:customStyle="1" w:styleId="TablaListavietaCar">
    <w:name w:val="Tabla_Lista viñeta Car"/>
    <w:basedOn w:val="PrrafodelistaCar"/>
    <w:link w:val="TablaListavieta"/>
    <w:rsid w:val="00737B36"/>
    <w:rPr>
      <w:rFonts w:ascii="Trebuchet MS" w:hAnsi="Trebuchet MS" w:cs="Arial"/>
      <w:sz w:val="18"/>
      <w:szCs w:val="20"/>
    </w:rPr>
  </w:style>
  <w:style w:type="character" w:customStyle="1" w:styleId="ReferenciascuerpoCar">
    <w:name w:val="Referencias_cuerpo Car"/>
    <w:basedOn w:val="CuerpoTextoCar"/>
    <w:link w:val="Referenciascuerpo"/>
    <w:rsid w:val="00DA2E8F"/>
    <w:rPr>
      <w:rFonts w:ascii="Trebuchet MS" w:hAnsi="Trebuchet MS" w:cs="Arial"/>
      <w:sz w:val="20"/>
      <w:szCs w:val="20"/>
    </w:rPr>
  </w:style>
  <w:style w:type="paragraph" w:customStyle="1" w:styleId="Unidad1duracin">
    <w:name w:val="Unidad 1_duración"/>
    <w:basedOn w:val="Unidad0titulo"/>
    <w:link w:val="Unidad1duracinCar"/>
    <w:qFormat/>
    <w:rsid w:val="005C4792"/>
    <w:pPr>
      <w:spacing w:before="0" w:after="120"/>
    </w:pPr>
  </w:style>
  <w:style w:type="character" w:customStyle="1" w:styleId="Unidad1duracinCar">
    <w:name w:val="Unidad 1_duración Car"/>
    <w:basedOn w:val="Unidad0tituloCar"/>
    <w:link w:val="Unidad1duracin"/>
    <w:rsid w:val="005C4792"/>
    <w:rPr>
      <w:rFonts w:ascii="Franklin Gothic Medium" w:hAnsi="Franklin Gothic Medium" w:cs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709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aguilar\Downloads\Plantilla%20silabo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333812-20BD-41AE-94CE-C20E27D9C1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silabo</Template>
  <TotalTime>8</TotalTime>
  <Pages>5</Pages>
  <Words>1198</Words>
  <Characters>6593</Characters>
  <Application>Microsoft Office Word</Application>
  <DocSecurity>0</DocSecurity>
  <Lines>54</Lines>
  <Paragraphs>15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7776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Ivan Aguilar David</dc:creator>
  <cp:lastModifiedBy>Daniel Cespedes Merino</cp:lastModifiedBy>
  <cp:revision>3</cp:revision>
  <dcterms:created xsi:type="dcterms:W3CDTF">2017-07-12T16:41:00Z</dcterms:created>
  <dcterms:modified xsi:type="dcterms:W3CDTF">2017-07-14T14:24:00Z</dcterms:modified>
</cp:coreProperties>
</file>